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BC86" w14:textId="77777777" w:rsidR="00ED5FB5" w:rsidRDefault="00606755" w:rsidP="00ED5FB5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553079D" wp14:editId="7D57DED5">
            <wp:simplePos x="0" y="0"/>
            <wp:positionH relativeFrom="column">
              <wp:posOffset>4504055</wp:posOffset>
            </wp:positionH>
            <wp:positionV relativeFrom="paragraph">
              <wp:posOffset>-253365</wp:posOffset>
            </wp:positionV>
            <wp:extent cx="1812616" cy="609600"/>
            <wp:effectExtent l="0" t="0" r="0" b="0"/>
            <wp:wrapSquare wrapText="bothSides"/>
            <wp:docPr id="6" name="Picture 6" descr="Image search result from birmingham.ac.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search result from birmingham.ac.u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616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4B3B92" w14:textId="77777777" w:rsidR="00ED5FB5" w:rsidRDefault="00606755" w:rsidP="00ED5FB5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F0C988D" wp14:editId="114526C7">
                <wp:simplePos x="0" y="0"/>
                <wp:positionH relativeFrom="column">
                  <wp:posOffset>41910</wp:posOffset>
                </wp:positionH>
                <wp:positionV relativeFrom="paragraph">
                  <wp:posOffset>13970</wp:posOffset>
                </wp:positionV>
                <wp:extent cx="6096000" cy="8191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00EB09" w14:textId="77777777" w:rsidR="004A0E12" w:rsidRPr="004A0E12" w:rsidRDefault="004A0E12" w:rsidP="004A0E12">
                            <w:pPr>
                              <w:ind w:firstLine="0"/>
                              <w:jc w:val="left"/>
                              <w:rPr>
                                <w:rFonts w:cs="Arial"/>
                                <w:sz w:val="28"/>
                                <w:szCs w:val="44"/>
                              </w:rPr>
                            </w:pPr>
                            <w:r w:rsidRPr="004A0E12">
                              <w:rPr>
                                <w:rFonts w:cs="Arial"/>
                                <w:sz w:val="28"/>
                                <w:szCs w:val="44"/>
                              </w:rPr>
                              <w:t>College of Engineering and Physical Sciences</w:t>
                            </w:r>
                          </w:p>
                          <w:p w14:paraId="14458646" w14:textId="77777777" w:rsidR="004A0E12" w:rsidRPr="004A0E12" w:rsidRDefault="004A0E12" w:rsidP="004A0E12">
                            <w:pPr>
                              <w:ind w:firstLine="0"/>
                              <w:jc w:val="left"/>
                              <w:rPr>
                                <w:rFonts w:cs="Arial"/>
                                <w:sz w:val="28"/>
                                <w:szCs w:val="44"/>
                              </w:rPr>
                            </w:pPr>
                            <w:r w:rsidRPr="004A0E12">
                              <w:rPr>
                                <w:rFonts w:cs="Arial"/>
                                <w:sz w:val="28"/>
                                <w:szCs w:val="44"/>
                              </w:rPr>
                              <w:t>School of Informatics &amp; Digital Engineering, 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C988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.3pt;margin-top:1.1pt;width:480pt;height:64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" fillcolor="white [3201]" stroked="f" strokeweight=".5pt">
                <v:textbox>
                  <w:txbxContent>
                    <w:p w14:paraId="4E00EB09" w14:textId="77777777" w:rsidR="004A0E12" w:rsidRPr="004A0E12" w:rsidRDefault="004A0E12" w:rsidP="004A0E12">
                      <w:pPr>
                        <w:ind w:firstLine="0"/>
                        <w:jc w:val="left"/>
                        <w:rPr>
                          <w:rFonts w:cs="Arial"/>
                          <w:sz w:val="28"/>
                          <w:szCs w:val="44"/>
                        </w:rPr>
                      </w:pPr>
                      <w:r w:rsidRPr="004A0E12">
                        <w:rPr>
                          <w:rFonts w:cs="Arial"/>
                          <w:sz w:val="28"/>
                          <w:szCs w:val="44"/>
                        </w:rPr>
                        <w:t>College of Engineering and Physical Sciences</w:t>
                      </w:r>
                    </w:p>
                    <w:p w14:paraId="14458646" w14:textId="77777777" w:rsidR="004A0E12" w:rsidRPr="004A0E12" w:rsidRDefault="004A0E12" w:rsidP="004A0E12">
                      <w:pPr>
                        <w:ind w:firstLine="0"/>
                        <w:jc w:val="left"/>
                        <w:rPr>
                          <w:rFonts w:cs="Arial"/>
                          <w:sz w:val="28"/>
                          <w:szCs w:val="44"/>
                        </w:rPr>
                      </w:pPr>
                      <w:r w:rsidRPr="004A0E12">
                        <w:rPr>
                          <w:rFonts w:cs="Arial"/>
                          <w:sz w:val="28"/>
                          <w:szCs w:val="44"/>
                        </w:rPr>
                        <w:t>School of Informatics &amp; Digital Engineering, Computer Science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0E39102E" w14:textId="77777777" w:rsidR="00E125AE" w:rsidRDefault="00C9197A" w:rsidP="009F152B">
      <w:pPr>
        <w:pStyle w:val="Firstparagrap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4ED53B2" wp14:editId="3FB09E5E">
                <wp:simplePos x="0" y="0"/>
                <wp:positionH relativeFrom="column">
                  <wp:posOffset>718185</wp:posOffset>
                </wp:positionH>
                <wp:positionV relativeFrom="paragraph">
                  <wp:posOffset>803910</wp:posOffset>
                </wp:positionV>
                <wp:extent cx="4686300" cy="10287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C19623" w14:textId="77777777" w:rsidR="00C9197A" w:rsidRPr="00C9197A" w:rsidRDefault="00C9197A" w:rsidP="00C9197A">
                            <w:pPr>
                              <w:pStyle w:val="Heading-Type"/>
                            </w:pPr>
                            <w:r>
                              <w:t>Final Report or Term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ED53B2" id="Text Box 8" o:spid="_x0000_s1027" type="#_x0000_t202" style="position:absolute;left:0;text-align:left;margin-left:56.55pt;margin-top:63.3pt;width:369pt;height:81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" fillcolor="white [3201]" stroked="f" strokeweight=".5pt">
                <v:textbox>
                  <w:txbxContent>
                    <w:p w14:paraId="1CC19623" w14:textId="77777777" w:rsidR="00C9197A" w:rsidRPr="00C9197A" w:rsidRDefault="00C9197A" w:rsidP="00C9197A">
                      <w:pPr>
                        <w:pStyle w:val="Heading-Type"/>
                      </w:pPr>
                      <w:r>
                        <w:t>Final Report or Term Report</w:t>
                      </w:r>
                    </w:p>
                  </w:txbxContent>
                </v:textbox>
              </v:shape>
            </w:pict>
          </mc:Fallback>
        </mc:AlternateContent>
      </w:r>
      <w:r w:rsidR="00654CA7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5B859A8" wp14:editId="3C54763F">
                <wp:simplePos x="0" y="0"/>
                <wp:positionH relativeFrom="column">
                  <wp:posOffset>289560</wp:posOffset>
                </wp:positionH>
                <wp:positionV relativeFrom="paragraph">
                  <wp:posOffset>2605405</wp:posOffset>
                </wp:positionV>
                <wp:extent cx="5753100" cy="11620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24EF43" w14:textId="77777777" w:rsidR="004A0E12" w:rsidRPr="00654CA7" w:rsidRDefault="004A0E12" w:rsidP="004A0E12">
                            <w:pPr>
                              <w:ind w:firstLine="0"/>
                              <w:jc w:val="center"/>
                              <w:rPr>
                                <w:rFonts w:cs="Arial"/>
                                <w:sz w:val="56"/>
                                <w:szCs w:val="72"/>
                                <w:lang w:val="pt-BR"/>
                              </w:rPr>
                            </w:pPr>
                            <w:r w:rsidRPr="00654CA7">
                              <w:rPr>
                                <w:rFonts w:cs="Arial"/>
                                <w:sz w:val="56"/>
                                <w:szCs w:val="72"/>
                                <w:lang w:val="pt-BR"/>
                              </w:rPr>
                              <w:t>Title</w:t>
                            </w:r>
                            <w:r w:rsidR="00654CA7" w:rsidRPr="00654CA7">
                              <w:rPr>
                                <w:rFonts w:cs="Arial"/>
                                <w:sz w:val="56"/>
                                <w:szCs w:val="72"/>
                                <w:lang w:val="pt-BR"/>
                              </w:rPr>
                              <w:t xml:space="preserve">: </w:t>
                            </w:r>
                            <w:r w:rsidR="00654CA7">
                              <w:rPr>
                                <w:rFonts w:cs="Arial"/>
                                <w:sz w:val="56"/>
                                <w:szCs w:val="72"/>
                                <w:lang w:val="pt-BR"/>
                              </w:rPr>
                              <w:t>a</w:t>
                            </w:r>
                            <w:r w:rsidR="00606755">
                              <w:rPr>
                                <w:rFonts w:cs="Arial"/>
                                <w:sz w:val="56"/>
                                <w:szCs w:val="72"/>
                                <w:lang w:val="pt-BR"/>
                              </w:rPr>
                              <w:t>dd a</w:t>
                            </w:r>
                            <w:r w:rsidR="00654CA7">
                              <w:rPr>
                                <w:rFonts w:cs="Arial"/>
                                <w:sz w:val="56"/>
                                <w:szCs w:val="72"/>
                                <w:lang w:val="pt-BR"/>
                              </w:rPr>
                              <w:t xml:space="preserve"> few words</w:t>
                            </w:r>
                            <w:r w:rsidR="00654CA7" w:rsidRPr="00654CA7">
                              <w:rPr>
                                <w:rFonts w:cs="Arial"/>
                                <w:sz w:val="56"/>
                                <w:szCs w:val="72"/>
                                <w:lang w:val="pt-BR"/>
                              </w:rPr>
                              <w:t xml:space="preserve"> that </w:t>
                            </w:r>
                            <w:r w:rsidR="00D17101">
                              <w:rPr>
                                <w:rFonts w:cs="Arial"/>
                                <w:sz w:val="56"/>
                                <w:szCs w:val="72"/>
                                <w:lang w:val="pt-BR"/>
                              </w:rPr>
                              <w:t>informs the reader</w:t>
                            </w:r>
                            <w:r w:rsidR="00654CA7" w:rsidRPr="00654CA7">
                              <w:rPr>
                                <w:rFonts w:cs="Arial"/>
                                <w:sz w:val="56"/>
                                <w:szCs w:val="72"/>
                                <w:lang w:val="pt-BR"/>
                              </w:rPr>
                              <w:t xml:space="preserve"> </w:t>
                            </w:r>
                            <w:r w:rsidR="00D17101">
                              <w:rPr>
                                <w:rFonts w:cs="Arial"/>
                                <w:sz w:val="56"/>
                                <w:szCs w:val="72"/>
                                <w:lang w:val="pt-BR"/>
                              </w:rPr>
                              <w:t>of something important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859A8" id="Text Box 1" o:spid="_x0000_s1028" type="#_x0000_t202" style="position:absolute;left:0;text-align:left;margin-left:22.8pt;margin-top:205.15pt;width:453pt;height:91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" fillcolor="white [3201]" stroked="f" strokeweight=".5pt">
                <v:textbox>
                  <w:txbxContent>
                    <w:p w14:paraId="0524EF43" w14:textId="77777777" w:rsidR="004A0E12" w:rsidRPr="00654CA7" w:rsidRDefault="004A0E12" w:rsidP="004A0E12">
                      <w:pPr>
                        <w:ind w:firstLine="0"/>
                        <w:jc w:val="center"/>
                        <w:rPr>
                          <w:rFonts w:cs="Arial"/>
                          <w:sz w:val="56"/>
                          <w:szCs w:val="72"/>
                          <w:lang w:val="pt-BR"/>
                        </w:rPr>
                      </w:pPr>
                      <w:r w:rsidRPr="00654CA7">
                        <w:rPr>
                          <w:rFonts w:cs="Arial"/>
                          <w:sz w:val="56"/>
                          <w:szCs w:val="72"/>
                          <w:lang w:val="pt-BR"/>
                        </w:rPr>
                        <w:t>Title</w:t>
                      </w:r>
                      <w:r w:rsidR="00654CA7" w:rsidRPr="00654CA7">
                        <w:rPr>
                          <w:rFonts w:cs="Arial"/>
                          <w:sz w:val="56"/>
                          <w:szCs w:val="72"/>
                          <w:lang w:val="pt-BR"/>
                        </w:rPr>
                        <w:t xml:space="preserve">: </w:t>
                      </w:r>
                      <w:r w:rsidR="00654CA7">
                        <w:rPr>
                          <w:rFonts w:cs="Arial"/>
                          <w:sz w:val="56"/>
                          <w:szCs w:val="72"/>
                          <w:lang w:val="pt-BR"/>
                        </w:rPr>
                        <w:t>a</w:t>
                      </w:r>
                      <w:r w:rsidR="00606755">
                        <w:rPr>
                          <w:rFonts w:cs="Arial"/>
                          <w:sz w:val="56"/>
                          <w:szCs w:val="72"/>
                          <w:lang w:val="pt-BR"/>
                        </w:rPr>
                        <w:t>dd a</w:t>
                      </w:r>
                      <w:r w:rsidR="00654CA7">
                        <w:rPr>
                          <w:rFonts w:cs="Arial"/>
                          <w:sz w:val="56"/>
                          <w:szCs w:val="72"/>
                          <w:lang w:val="pt-BR"/>
                        </w:rPr>
                        <w:t xml:space="preserve"> few words</w:t>
                      </w:r>
                      <w:r w:rsidR="00654CA7" w:rsidRPr="00654CA7">
                        <w:rPr>
                          <w:rFonts w:cs="Arial"/>
                          <w:sz w:val="56"/>
                          <w:szCs w:val="72"/>
                          <w:lang w:val="pt-BR"/>
                        </w:rPr>
                        <w:t xml:space="preserve"> that </w:t>
                      </w:r>
                      <w:r w:rsidR="00D17101">
                        <w:rPr>
                          <w:rFonts w:cs="Arial"/>
                          <w:sz w:val="56"/>
                          <w:szCs w:val="72"/>
                          <w:lang w:val="pt-BR"/>
                        </w:rPr>
                        <w:t>informs the reader</w:t>
                      </w:r>
                      <w:r w:rsidR="00654CA7" w:rsidRPr="00654CA7">
                        <w:rPr>
                          <w:rFonts w:cs="Arial"/>
                          <w:sz w:val="56"/>
                          <w:szCs w:val="72"/>
                          <w:lang w:val="pt-BR"/>
                        </w:rPr>
                        <w:t xml:space="preserve"> </w:t>
                      </w:r>
                      <w:r w:rsidR="00D17101">
                        <w:rPr>
                          <w:rFonts w:cs="Arial"/>
                          <w:sz w:val="56"/>
                          <w:szCs w:val="72"/>
                          <w:lang w:val="pt-BR"/>
                        </w:rPr>
                        <w:t>of something important</w:t>
                      </w:r>
                    </w:p>
                  </w:txbxContent>
                </v:textbox>
              </v:shape>
            </w:pict>
          </mc:Fallback>
        </mc:AlternateContent>
      </w:r>
      <w:r w:rsidR="004A0E12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F491E3D" wp14:editId="0319CB5A">
                <wp:simplePos x="0" y="0"/>
                <wp:positionH relativeFrom="column">
                  <wp:posOffset>794385</wp:posOffset>
                </wp:positionH>
                <wp:positionV relativeFrom="paragraph">
                  <wp:posOffset>3890010</wp:posOffset>
                </wp:positionV>
                <wp:extent cx="4686300" cy="10287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127493" w14:textId="170292CF" w:rsidR="004A0E12" w:rsidRDefault="0041724F" w:rsidP="004A0E12">
                            <w:pPr>
                              <w:ind w:firstLine="0"/>
                              <w:jc w:val="center"/>
                              <w:rPr>
                                <w:rFonts w:cs="Arial"/>
                                <w:sz w:val="32"/>
                                <w:szCs w:val="48"/>
                                <w:lang w:val="pt-BR"/>
                              </w:rPr>
                            </w:pPr>
                            <w:r>
                              <w:rPr>
                                <w:rFonts w:cs="Arial"/>
                                <w:sz w:val="32"/>
                                <w:szCs w:val="48"/>
                                <w:lang w:val="pt-BR"/>
                              </w:rPr>
                              <w:t>Amandeep Singh Dhaliwal</w:t>
                            </w:r>
                          </w:p>
                          <w:p w14:paraId="320F13EE" w14:textId="4A8DD4A8" w:rsidR="00D17101" w:rsidRPr="004A0E12" w:rsidRDefault="00D17101" w:rsidP="00D17101">
                            <w:pPr>
                              <w:pStyle w:val="e-mail"/>
                            </w:pPr>
                            <w:r>
                              <w:t xml:space="preserve">E-mail: </w:t>
                            </w:r>
                            <w:hyperlink r:id="rId9" w:history="1">
                              <w:r w:rsidR="0041724F" w:rsidRPr="007760A8">
                                <w:rPr>
                                  <w:rStyle w:val="Hyperlink"/>
                                </w:rPr>
                                <w:t>220188388@aston.ac.uk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491E3D" id="Text Box 4" o:spid="_x0000_s1029" type="#_x0000_t202" style="position:absolute;left:0;text-align:left;margin-left:62.55pt;margin-top:306.3pt;width:369pt;height:81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" fillcolor="white [3201]" stroked="f" strokeweight=".5pt">
                <v:textbox>
                  <w:txbxContent>
                    <w:p w14:paraId="6F127493" w14:textId="170292CF" w:rsidR="004A0E12" w:rsidRDefault="0041724F" w:rsidP="004A0E12">
                      <w:pPr>
                        <w:ind w:firstLine="0"/>
                        <w:jc w:val="center"/>
                        <w:rPr>
                          <w:rFonts w:cs="Arial"/>
                          <w:sz w:val="32"/>
                          <w:szCs w:val="48"/>
                          <w:lang w:val="pt-BR"/>
                        </w:rPr>
                      </w:pPr>
                      <w:r>
                        <w:rPr>
                          <w:rFonts w:cs="Arial"/>
                          <w:sz w:val="32"/>
                          <w:szCs w:val="48"/>
                          <w:lang w:val="pt-BR"/>
                        </w:rPr>
                        <w:t>Amandeep Singh Dhaliwal</w:t>
                      </w:r>
                    </w:p>
                    <w:p w14:paraId="320F13EE" w14:textId="4A8DD4A8" w:rsidR="00D17101" w:rsidRPr="004A0E12" w:rsidRDefault="00D17101" w:rsidP="00D17101">
                      <w:pPr>
                        <w:pStyle w:val="e-mail"/>
                      </w:pPr>
                      <w:r>
                        <w:t xml:space="preserve">E-mail: </w:t>
                      </w:r>
                      <w:hyperlink r:id="rId10" w:history="1">
                        <w:r w:rsidR="0041724F" w:rsidRPr="007760A8">
                          <w:rPr>
                            <w:rStyle w:val="Hyperlink"/>
                          </w:rPr>
                          <w:t>220188388@aston.ac.uk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4A0E1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F9AF039" wp14:editId="45FE7AD9">
                <wp:simplePos x="0" y="0"/>
                <wp:positionH relativeFrom="column">
                  <wp:posOffset>718185</wp:posOffset>
                </wp:positionH>
                <wp:positionV relativeFrom="paragraph">
                  <wp:posOffset>6614160</wp:posOffset>
                </wp:positionV>
                <wp:extent cx="4686300" cy="1028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AC62FE" w14:textId="77777777" w:rsidR="004A0E12" w:rsidRPr="004A0E12" w:rsidRDefault="004A0E12" w:rsidP="004A0E12">
                            <w:pPr>
                              <w:ind w:firstLine="0"/>
                              <w:jc w:val="center"/>
                              <w:rPr>
                                <w:rFonts w:cs="Arial"/>
                                <w:sz w:val="28"/>
                                <w:szCs w:val="44"/>
                                <w:lang w:val="pt-BR"/>
                              </w:rPr>
                            </w:pPr>
                            <w:r w:rsidRPr="004A0E12">
                              <w:rPr>
                                <w:rFonts w:cs="Arial"/>
                                <w:sz w:val="28"/>
                                <w:szCs w:val="44"/>
                                <w:lang w:val="pt-BR"/>
                              </w:rPr>
                              <w:t xml:space="preserve">Supervisor: </w:t>
                            </w:r>
                            <w:r w:rsidR="00606755">
                              <w:rPr>
                                <w:rFonts w:cs="Arial"/>
                                <w:sz w:val="28"/>
                                <w:szCs w:val="44"/>
                                <w:lang w:val="pt-BR"/>
                              </w:rPr>
                              <w:t>Title Name Surname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9AF039" id="Text Box 5" o:spid="_x0000_s1030" type="#_x0000_t202" style="position:absolute;left:0;text-align:left;margin-left:56.55pt;margin-top:520.8pt;width:369pt;height:81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" fillcolor="white [3201]" stroked="f" strokeweight=".5pt">
                <v:textbox>
                  <w:txbxContent>
                    <w:p w14:paraId="47AC62FE" w14:textId="77777777" w:rsidR="004A0E12" w:rsidRPr="004A0E12" w:rsidRDefault="004A0E12" w:rsidP="004A0E12">
                      <w:pPr>
                        <w:ind w:firstLine="0"/>
                        <w:jc w:val="center"/>
                        <w:rPr>
                          <w:rFonts w:cs="Arial"/>
                          <w:sz w:val="28"/>
                          <w:szCs w:val="44"/>
                          <w:lang w:val="pt-BR"/>
                        </w:rPr>
                      </w:pPr>
                      <w:r w:rsidRPr="004A0E12">
                        <w:rPr>
                          <w:rFonts w:cs="Arial"/>
                          <w:sz w:val="28"/>
                          <w:szCs w:val="44"/>
                          <w:lang w:val="pt-BR"/>
                        </w:rPr>
                        <w:t xml:space="preserve">Supervisor: </w:t>
                      </w:r>
                      <w:r w:rsidR="00606755">
                        <w:rPr>
                          <w:rFonts w:cs="Arial"/>
                          <w:sz w:val="28"/>
                          <w:szCs w:val="44"/>
                          <w:lang w:val="pt-BR"/>
                        </w:rPr>
                        <w:t>Title Name Surname</w:t>
                      </w:r>
                    </w:p>
                  </w:txbxContent>
                </v:textbox>
              </v:shape>
            </w:pict>
          </mc:Fallback>
        </mc:AlternateContent>
      </w:r>
      <w:r w:rsidR="004A0E12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EBBB3E4" wp14:editId="11F12299">
                <wp:simplePos x="0" y="0"/>
                <wp:positionH relativeFrom="column">
                  <wp:posOffset>1543050</wp:posOffset>
                </wp:positionH>
                <wp:positionV relativeFrom="paragraph">
                  <wp:posOffset>7781290</wp:posOffset>
                </wp:positionV>
                <wp:extent cx="3000375" cy="102870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E4BCD8" w14:textId="77777777" w:rsidR="004A0E12" w:rsidRPr="004A0E12" w:rsidRDefault="004A0E12" w:rsidP="004A0E12">
                            <w:pPr>
                              <w:ind w:firstLine="0"/>
                              <w:jc w:val="center"/>
                              <w:rPr>
                                <w:rFonts w:cs="Arial"/>
                                <w:sz w:val="32"/>
                                <w:szCs w:val="48"/>
                                <w:lang w:val="pt-BR"/>
                              </w:rPr>
                            </w:pPr>
                            <w:r w:rsidRPr="004A0E12">
                              <w:rPr>
                                <w:rFonts w:cs="Arial"/>
                                <w:sz w:val="32"/>
                                <w:szCs w:val="48"/>
                                <w:lang w:val="pt-BR"/>
                              </w:rPr>
                              <w:fldChar w:fldCharType="begin"/>
                            </w:r>
                            <w:r w:rsidRPr="004A0E12">
                              <w:rPr>
                                <w:rFonts w:cs="Arial"/>
                                <w:sz w:val="32"/>
                                <w:szCs w:val="48"/>
                              </w:rPr>
                              <w:instrText xml:space="preserve"> DATE  \@ "MMMM yyyy" </w:instrText>
                            </w:r>
                            <w:r w:rsidRPr="004A0E12">
                              <w:rPr>
                                <w:rFonts w:cs="Arial"/>
                                <w:sz w:val="32"/>
                                <w:szCs w:val="48"/>
                                <w:lang w:val="pt-BR"/>
                              </w:rPr>
                              <w:fldChar w:fldCharType="separate"/>
                            </w:r>
                            <w:r w:rsidR="0041724F">
                              <w:rPr>
                                <w:rFonts w:cs="Arial"/>
                                <w:noProof/>
                                <w:sz w:val="32"/>
                                <w:szCs w:val="48"/>
                              </w:rPr>
                              <w:t>September 2025</w:t>
                            </w:r>
                            <w:r w:rsidRPr="004A0E12">
                              <w:rPr>
                                <w:rFonts w:cs="Arial"/>
                                <w:sz w:val="32"/>
                                <w:szCs w:val="48"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BB3E4" id="Text Box 2" o:spid="_x0000_s1031" type="#_x0000_t202" style="position:absolute;left:0;text-align:left;margin-left:121.5pt;margin-top:612.7pt;width:236.25pt;height:81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" fillcolor="white [3201]" stroked="f" strokeweight=".5pt">
                <v:textbox>
                  <w:txbxContent>
                    <w:p w14:paraId="36E4BCD8" w14:textId="77777777" w:rsidR="004A0E12" w:rsidRPr="004A0E12" w:rsidRDefault="004A0E12" w:rsidP="004A0E12">
                      <w:pPr>
                        <w:ind w:firstLine="0"/>
                        <w:jc w:val="center"/>
                        <w:rPr>
                          <w:rFonts w:cs="Arial"/>
                          <w:sz w:val="32"/>
                          <w:szCs w:val="48"/>
                          <w:lang w:val="pt-BR"/>
                        </w:rPr>
                      </w:pPr>
                      <w:r w:rsidRPr="004A0E12">
                        <w:rPr>
                          <w:rFonts w:cs="Arial"/>
                          <w:sz w:val="32"/>
                          <w:szCs w:val="48"/>
                          <w:lang w:val="pt-BR"/>
                        </w:rPr>
                        <w:fldChar w:fldCharType="begin"/>
                      </w:r>
                      <w:r w:rsidRPr="004A0E12">
                        <w:rPr>
                          <w:rFonts w:cs="Arial"/>
                          <w:sz w:val="32"/>
                          <w:szCs w:val="48"/>
                        </w:rPr>
                        <w:instrText xml:space="preserve"> DATE  \@ "MMMM yyyy" </w:instrText>
                      </w:r>
                      <w:r w:rsidRPr="004A0E12">
                        <w:rPr>
                          <w:rFonts w:cs="Arial"/>
                          <w:sz w:val="32"/>
                          <w:szCs w:val="48"/>
                          <w:lang w:val="pt-BR"/>
                        </w:rPr>
                        <w:fldChar w:fldCharType="separate"/>
                      </w:r>
                      <w:r w:rsidR="0041724F">
                        <w:rPr>
                          <w:rFonts w:cs="Arial"/>
                          <w:noProof/>
                          <w:sz w:val="32"/>
                          <w:szCs w:val="48"/>
                        </w:rPr>
                        <w:t>September 2025</w:t>
                      </w:r>
                      <w:r w:rsidRPr="004A0E12">
                        <w:rPr>
                          <w:rFonts w:cs="Arial"/>
                          <w:sz w:val="32"/>
                          <w:szCs w:val="48"/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125AE">
        <w:rPr>
          <w:noProof/>
        </w:rPr>
        <w:br w:type="page"/>
      </w:r>
    </w:p>
    <w:p w14:paraId="3E2E7AC5" w14:textId="77777777" w:rsidR="0011106B" w:rsidRPr="00E41B1B" w:rsidRDefault="0011106B" w:rsidP="0011106B">
      <w:pPr>
        <w:pStyle w:val="NormalWeb"/>
        <w:spacing w:after="240" w:afterAutospacing="0"/>
        <w:rPr>
          <w:rFonts w:ascii="Arial" w:hAnsi="Arial" w:cs="Arial"/>
          <w:sz w:val="22"/>
          <w:szCs w:val="22"/>
        </w:rPr>
      </w:pPr>
      <w:r w:rsidRPr="00E41B1B">
        <w:rPr>
          <w:rFonts w:ascii="Arial" w:hAnsi="Arial" w:cs="Arial"/>
          <w:sz w:val="22"/>
          <w:szCs w:val="22"/>
        </w:rPr>
        <w:lastRenderedPageBreak/>
        <w:t>Declaration:</w:t>
      </w:r>
    </w:p>
    <w:p w14:paraId="1828AB0A" w14:textId="77777777" w:rsidR="0011106B" w:rsidRPr="00E41B1B" w:rsidRDefault="0011106B" w:rsidP="0011106B">
      <w:pPr>
        <w:pStyle w:val="NormalWeb"/>
        <w:rPr>
          <w:rFonts w:ascii="Arial" w:hAnsi="Arial" w:cs="Arial"/>
          <w:sz w:val="22"/>
          <w:szCs w:val="22"/>
        </w:rPr>
      </w:pPr>
      <w:r w:rsidRPr="00E41B1B">
        <w:rPr>
          <w:rFonts w:ascii="Arial" w:hAnsi="Arial" w:cs="Arial"/>
          <w:sz w:val="22"/>
          <w:szCs w:val="22"/>
        </w:rPr>
        <w:t xml:space="preserve">I declare that I have personally prepared this assignment. The work is my own, carried out personally by me unless otherwise stated and has not been generated using Artificial Intelligence tools unless </w:t>
      </w:r>
      <w:r>
        <w:rPr>
          <w:rFonts w:ascii="Arial" w:hAnsi="Arial" w:cs="Arial"/>
          <w:sz w:val="22"/>
          <w:szCs w:val="22"/>
        </w:rPr>
        <w:t>specified</w:t>
      </w:r>
      <w:r w:rsidRPr="00E41B1B">
        <w:rPr>
          <w:rFonts w:ascii="Arial" w:hAnsi="Arial" w:cs="Arial"/>
          <w:sz w:val="22"/>
          <w:szCs w:val="22"/>
        </w:rPr>
        <w:t xml:space="preserve"> as </w:t>
      </w:r>
      <w:r>
        <w:rPr>
          <w:rFonts w:ascii="Arial" w:hAnsi="Arial" w:cs="Arial"/>
          <w:sz w:val="22"/>
          <w:szCs w:val="22"/>
        </w:rPr>
        <w:t xml:space="preserve">a clearly stated approved component of </w:t>
      </w:r>
      <w:r w:rsidRPr="00E41B1B">
        <w:rPr>
          <w:rFonts w:ascii="Arial" w:hAnsi="Arial" w:cs="Arial"/>
          <w:sz w:val="22"/>
          <w:szCs w:val="22"/>
        </w:rPr>
        <w:t>the assessment brief.  All sources of information, including quotations, are acknowledged by means of the appropriate citations and references.  I declare that this work has not gained credit previously for another module at this or another University.</w:t>
      </w:r>
      <w:r w:rsidRPr="00E41B1B">
        <w:rPr>
          <w:rFonts w:ascii="Arial" w:hAnsi="Arial" w:cs="Arial"/>
          <w:sz w:val="22"/>
          <w:szCs w:val="22"/>
        </w:rPr>
        <w:br/>
      </w:r>
      <w:r w:rsidRPr="00E41B1B">
        <w:rPr>
          <w:rFonts w:ascii="Arial" w:hAnsi="Arial" w:cs="Arial"/>
          <w:sz w:val="22"/>
          <w:szCs w:val="22"/>
        </w:rPr>
        <w:br/>
        <w:t xml:space="preserve">I understand that plagiarism, collusion, copying another student and commissioning (which for the avoidance of doubt includes </w:t>
      </w:r>
      <w:r>
        <w:rPr>
          <w:rFonts w:ascii="Arial" w:hAnsi="Arial" w:cs="Arial"/>
          <w:sz w:val="22"/>
          <w:szCs w:val="22"/>
        </w:rPr>
        <w:t xml:space="preserve">the use of essay mills and other paid for assessment writing services, as well as </w:t>
      </w:r>
      <w:r w:rsidRPr="00E41B1B">
        <w:rPr>
          <w:rFonts w:ascii="Arial" w:hAnsi="Arial" w:cs="Arial"/>
          <w:sz w:val="22"/>
          <w:szCs w:val="22"/>
        </w:rPr>
        <w:t>unattributed use of work generated by Artificial Intelligence tools) are regarded as offences against the University’s Assessment Regulations and may result in formal disciplinary proceedings.</w:t>
      </w:r>
    </w:p>
    <w:p w14:paraId="6B365F72" w14:textId="77777777" w:rsidR="0011106B" w:rsidRPr="00E41B1B" w:rsidRDefault="0011106B" w:rsidP="0011106B">
      <w:pPr>
        <w:pStyle w:val="NormalWeb"/>
        <w:rPr>
          <w:rFonts w:ascii="Arial" w:hAnsi="Arial" w:cs="Arial"/>
          <w:sz w:val="22"/>
          <w:szCs w:val="22"/>
        </w:rPr>
      </w:pPr>
      <w:r w:rsidRPr="00E41B1B">
        <w:rPr>
          <w:rFonts w:ascii="Arial" w:hAnsi="Arial" w:cs="Arial"/>
          <w:sz w:val="22"/>
          <w:szCs w:val="22"/>
        </w:rPr>
        <w:t>I understand that by submitting this assessment, I declare myself fit to be able to undertake the assessment and accept the outcome of the assessment as valid.</w:t>
      </w:r>
    </w:p>
    <w:p w14:paraId="1FF876D3" w14:textId="77777777" w:rsidR="0011106B" w:rsidRDefault="0011106B">
      <w:pPr>
        <w:spacing w:before="0" w:after="0" w:line="240" w:lineRule="auto"/>
        <w:ind w:firstLine="0"/>
        <w:jc w:val="left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br w:type="page"/>
      </w:r>
    </w:p>
    <w:p w14:paraId="19F35166" w14:textId="77777777" w:rsidR="009F152B" w:rsidRPr="00394C12" w:rsidRDefault="00E125AE" w:rsidP="00012355">
      <w:pPr>
        <w:ind w:firstLine="0"/>
        <w:rPr>
          <w:b/>
          <w:noProof/>
          <w:sz w:val="28"/>
          <w:szCs w:val="28"/>
        </w:rPr>
      </w:pPr>
      <w:r w:rsidRPr="00394C12">
        <w:rPr>
          <w:b/>
          <w:noProof/>
          <w:sz w:val="28"/>
          <w:szCs w:val="28"/>
        </w:rPr>
        <w:lastRenderedPageBreak/>
        <w:t>Abstract</w:t>
      </w:r>
    </w:p>
    <w:p w14:paraId="26867A3E" w14:textId="77777777" w:rsidR="00654CA7" w:rsidRDefault="00D17101" w:rsidP="00D17101">
      <w:pPr>
        <w:ind w:firstLine="0"/>
        <w:rPr>
          <w:noProof/>
        </w:rPr>
      </w:pPr>
      <w:r>
        <w:rPr>
          <w:noProof/>
        </w:rPr>
        <w:t xml:space="preserve">Write </w:t>
      </w:r>
      <w:r w:rsidR="00654CA7">
        <w:rPr>
          <w:noProof/>
        </w:rPr>
        <w:t>150-200 words that resumes what you did</w:t>
      </w:r>
      <w:r w:rsidR="007C5F0A">
        <w:rPr>
          <w:noProof/>
        </w:rPr>
        <w:t>. I</w:t>
      </w:r>
      <w:r w:rsidR="00012355">
        <w:rPr>
          <w:noProof/>
        </w:rPr>
        <w:t xml:space="preserve">t should have </w:t>
      </w:r>
      <w:r w:rsidR="007C5F0A">
        <w:rPr>
          <w:noProof/>
        </w:rPr>
        <w:t>a</w:t>
      </w:r>
      <w:r w:rsidR="00012355">
        <w:rPr>
          <w:noProof/>
        </w:rPr>
        <w:t xml:space="preserve"> </w:t>
      </w:r>
      <w:r w:rsidR="00012355" w:rsidRPr="007C5F0A">
        <w:rPr>
          <w:b/>
          <w:bCs/>
          <w:noProof/>
        </w:rPr>
        <w:t>single</w:t>
      </w:r>
      <w:r w:rsidR="00012355">
        <w:rPr>
          <w:noProof/>
        </w:rPr>
        <w:t xml:space="preserve"> paragraph detailing objective, methods, results, and conclusions</w:t>
      </w:r>
      <w:r w:rsidR="007C5F0A">
        <w:rPr>
          <w:noProof/>
        </w:rPr>
        <w:t xml:space="preserve"> without references/citations</w:t>
      </w:r>
      <w:r w:rsidR="00012355">
        <w:rPr>
          <w:noProof/>
        </w:rPr>
        <w:t>.</w:t>
      </w:r>
      <w:r>
        <w:rPr>
          <w:noProof/>
        </w:rPr>
        <w:t xml:space="preserve"> The title </w:t>
      </w:r>
      <w:r w:rsidR="003927D7">
        <w:rPr>
          <w:noProof/>
        </w:rPr>
        <w:t xml:space="preserve">has </w:t>
      </w:r>
      <w:r>
        <w:rPr>
          <w:noProof/>
        </w:rPr>
        <w:t xml:space="preserve">captured the attention of your reader, </w:t>
      </w:r>
      <w:r w:rsidR="003927D7">
        <w:rPr>
          <w:noProof/>
        </w:rPr>
        <w:t xml:space="preserve">now </w:t>
      </w:r>
      <w:r>
        <w:rPr>
          <w:noProof/>
        </w:rPr>
        <w:t xml:space="preserve">the abstract will be responsible for making the reader </w:t>
      </w:r>
      <w:r w:rsidRPr="003927D7">
        <w:rPr>
          <w:i/>
          <w:iCs/>
          <w:noProof/>
        </w:rPr>
        <w:t>wanting to read</w:t>
      </w:r>
      <w:r>
        <w:rPr>
          <w:noProof/>
        </w:rPr>
        <w:t xml:space="preserve"> your </w:t>
      </w:r>
      <w:r w:rsidR="003927D7">
        <w:rPr>
          <w:noProof/>
        </w:rPr>
        <w:t>work</w:t>
      </w:r>
      <w:r>
        <w:rPr>
          <w:noProof/>
        </w:rPr>
        <w:t>. So it should describe all that you did in those few words: problem, solution, results, and perspectives.</w:t>
      </w:r>
      <w:r w:rsidR="00012355">
        <w:rPr>
          <w:noProof/>
        </w:rPr>
        <w:t xml:space="preserve"> </w:t>
      </w:r>
      <w:r w:rsidR="00012355" w:rsidRPr="00012355">
        <w:rPr>
          <w:i/>
          <w:iCs/>
          <w:noProof/>
        </w:rPr>
        <w:t>Methods</w:t>
      </w:r>
      <w:r w:rsidR="00012355">
        <w:rPr>
          <w:noProof/>
        </w:rPr>
        <w:t xml:space="preserve"> should </w:t>
      </w:r>
      <w:r>
        <w:rPr>
          <w:noProof/>
        </w:rPr>
        <w:t xml:space="preserve">inform the reader about how you performed the study, detailing </w:t>
      </w:r>
      <w:r w:rsidR="00012355">
        <w:rPr>
          <w:noProof/>
        </w:rPr>
        <w:t>the steps you took</w:t>
      </w:r>
      <w:r>
        <w:rPr>
          <w:noProof/>
        </w:rPr>
        <w:t xml:space="preserve"> and the methodological choices of your design</w:t>
      </w:r>
      <w:r w:rsidR="00012355">
        <w:rPr>
          <w:noProof/>
        </w:rPr>
        <w:t xml:space="preserve">, so others may follow your steps and </w:t>
      </w:r>
      <w:r w:rsidR="00CF3355">
        <w:rPr>
          <w:noProof/>
        </w:rPr>
        <w:t xml:space="preserve">either </w:t>
      </w:r>
      <w:r w:rsidR="00012355">
        <w:rPr>
          <w:noProof/>
        </w:rPr>
        <w:t>reproduce</w:t>
      </w:r>
      <w:r w:rsidR="00CF3355">
        <w:rPr>
          <w:noProof/>
        </w:rPr>
        <w:t xml:space="preserve">, </w:t>
      </w:r>
      <w:r w:rsidR="00012355">
        <w:rPr>
          <w:noProof/>
        </w:rPr>
        <w:t>replicate</w:t>
      </w:r>
      <w:r w:rsidR="00CF3355">
        <w:rPr>
          <w:noProof/>
        </w:rPr>
        <w:t xml:space="preserve">, or </w:t>
      </w:r>
      <w:r w:rsidR="00012355">
        <w:rPr>
          <w:noProof/>
        </w:rPr>
        <w:t>repeat your results.</w:t>
      </w:r>
    </w:p>
    <w:p w14:paraId="100C5B3E" w14:textId="77777777" w:rsidR="00654CA7" w:rsidRDefault="00654CA7" w:rsidP="00012355">
      <w:pPr>
        <w:ind w:firstLine="0"/>
        <w:rPr>
          <w:noProof/>
        </w:rPr>
      </w:pPr>
    </w:p>
    <w:p w14:paraId="45150E46" w14:textId="77777777" w:rsidR="00654CA7" w:rsidRDefault="00012355" w:rsidP="00012355">
      <w:pPr>
        <w:ind w:firstLine="0"/>
        <w:rPr>
          <w:noProof/>
        </w:rPr>
      </w:pPr>
      <w:r w:rsidRPr="00D17101">
        <w:rPr>
          <w:noProof/>
          <w:highlight w:val="yellow"/>
        </w:rPr>
        <w:t>Alternatively</w:t>
      </w:r>
      <w:r>
        <w:rPr>
          <w:noProof/>
        </w:rPr>
        <w:t>, y</w:t>
      </w:r>
      <w:r w:rsidR="00654CA7">
        <w:rPr>
          <w:noProof/>
        </w:rPr>
        <w:t>ou could use this format</w:t>
      </w:r>
      <w:r w:rsidR="00D17101">
        <w:rPr>
          <w:noProof/>
        </w:rPr>
        <w:t xml:space="preserve"> (also between 150-200 words)</w:t>
      </w:r>
      <w:r w:rsidR="00654CA7">
        <w:rPr>
          <w:noProof/>
        </w:rPr>
        <w:t>:</w:t>
      </w:r>
    </w:p>
    <w:p w14:paraId="53D16879" w14:textId="77777777" w:rsidR="00654CA7" w:rsidRDefault="00654CA7" w:rsidP="00654CA7">
      <w:pPr>
        <w:ind w:firstLine="0"/>
      </w:pPr>
      <w:r w:rsidRPr="00654CA7">
        <w:rPr>
          <w:b/>
          <w:bCs/>
          <w:noProof/>
        </w:rPr>
        <w:t>Objective:</w:t>
      </w:r>
      <w:r>
        <w:rPr>
          <w:noProof/>
        </w:rPr>
        <w:t xml:space="preserve"> </w:t>
      </w: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</w:t>
      </w:r>
    </w:p>
    <w:p w14:paraId="23A1CA04" w14:textId="77777777" w:rsidR="00654CA7" w:rsidRDefault="00654CA7" w:rsidP="00654CA7">
      <w:pPr>
        <w:ind w:firstLine="0"/>
      </w:pPr>
      <w:r w:rsidRPr="00654CA7">
        <w:rPr>
          <w:b/>
          <w:bCs/>
        </w:rPr>
        <w:t>Methods:</w:t>
      </w:r>
      <w:r>
        <w:t xml:space="preserve">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</w:p>
    <w:p w14:paraId="10CFD00D" w14:textId="77777777" w:rsidR="00654CA7" w:rsidRDefault="00654CA7" w:rsidP="00654CA7">
      <w:pPr>
        <w:ind w:firstLine="0"/>
      </w:pPr>
      <w:r w:rsidRPr="00654CA7">
        <w:rPr>
          <w:b/>
          <w:bCs/>
        </w:rPr>
        <w:t>Results:</w:t>
      </w:r>
      <w:r>
        <w:t xml:space="preserve">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</w:p>
    <w:p w14:paraId="0F6D38F9" w14:textId="77777777" w:rsidR="00654CA7" w:rsidRDefault="00654CA7" w:rsidP="00654CA7">
      <w:pPr>
        <w:ind w:firstLine="0"/>
      </w:pPr>
      <w:r w:rsidRPr="00654CA7">
        <w:rPr>
          <w:b/>
          <w:bCs/>
        </w:rPr>
        <w:t>Conclusions:</w:t>
      </w:r>
      <w: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6C2F6F69" w14:textId="77777777" w:rsidR="005057CE" w:rsidRDefault="005057CE" w:rsidP="00654CA7">
      <w:pPr>
        <w:ind w:firstLine="0"/>
      </w:pPr>
    </w:p>
    <w:p w14:paraId="72D20FDE" w14:textId="77777777" w:rsidR="005057CE" w:rsidRDefault="005057CE" w:rsidP="00654CA7">
      <w:pPr>
        <w:ind w:firstLine="0"/>
      </w:pPr>
      <w:r w:rsidRPr="005057CE">
        <w:rPr>
          <w:b/>
          <w:bCs/>
        </w:rPr>
        <w:t>Keywords:</w:t>
      </w:r>
      <w:r>
        <w:t xml:space="preserve"> topic1, topic2, topic3, topic4, topic5.</w:t>
      </w:r>
    </w:p>
    <w:p w14:paraId="7FB7BA3F" w14:textId="77777777" w:rsidR="00696122" w:rsidRDefault="00696122">
      <w:pPr>
        <w:spacing w:before="0" w:after="0" w:line="240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14:paraId="4670F3CE" w14:textId="77777777" w:rsidR="00696122" w:rsidRPr="00394C12" w:rsidRDefault="00696122" w:rsidP="00696122">
      <w:pPr>
        <w:pStyle w:val="Headingtitle"/>
      </w:pPr>
      <w:r>
        <w:lastRenderedPageBreak/>
        <w:t>List of Acronyms</w:t>
      </w:r>
    </w:p>
    <w:p w14:paraId="7645F57B" w14:textId="77777777" w:rsidR="00696122" w:rsidRDefault="00696122" w:rsidP="00696122">
      <w:pPr>
        <w:ind w:firstLine="0"/>
        <w:rPr>
          <w:noProof/>
        </w:rPr>
      </w:pPr>
      <w:r>
        <w:rPr>
          <w:noProof/>
        </w:rPr>
        <w:t>TCP/IP</w:t>
      </w:r>
      <w:r>
        <w:rPr>
          <w:noProof/>
        </w:rPr>
        <w:tab/>
      </w:r>
      <w:r>
        <w:rPr>
          <w:noProof/>
        </w:rPr>
        <w:tab/>
        <w:t>Transfer Control Protocol/Internet Protocol</w:t>
      </w:r>
    </w:p>
    <w:p w14:paraId="74E7731B" w14:textId="77777777" w:rsidR="00696122" w:rsidRDefault="00696122" w:rsidP="00696122">
      <w:pPr>
        <w:ind w:firstLine="0"/>
        <w:rPr>
          <w:noProof/>
        </w:rPr>
      </w:pPr>
      <w:r>
        <w:rPr>
          <w:noProof/>
        </w:rPr>
        <w:t>RAM</w:t>
      </w:r>
      <w:r>
        <w:rPr>
          <w:noProof/>
        </w:rPr>
        <w:tab/>
      </w:r>
      <w:r>
        <w:rPr>
          <w:noProof/>
        </w:rPr>
        <w:tab/>
        <w:t>Random Access Memory</w:t>
      </w:r>
    </w:p>
    <w:p w14:paraId="6E37C3B9" w14:textId="77777777" w:rsidR="00696122" w:rsidRDefault="00696122">
      <w:pPr>
        <w:spacing w:before="0" w:after="0" w:line="240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14:paraId="6C5C8637" w14:textId="77777777" w:rsidR="00AB5F43" w:rsidRDefault="00AB5F43" w:rsidP="00AB5F43">
      <w:pPr>
        <w:pStyle w:val="Headingtitle"/>
      </w:pPr>
      <w:r w:rsidRPr="00EF13A5">
        <w:rPr>
          <w:highlight w:val="yellow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AC90938" wp14:editId="3D7387AE">
                <wp:simplePos x="0" y="0"/>
                <wp:positionH relativeFrom="column">
                  <wp:posOffset>2699385</wp:posOffset>
                </wp:positionH>
                <wp:positionV relativeFrom="paragraph">
                  <wp:posOffset>3795395</wp:posOffset>
                </wp:positionV>
                <wp:extent cx="3248025" cy="102870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0C4C7A" w14:textId="77777777" w:rsidR="00AB5F43" w:rsidRDefault="00AB5F43" w:rsidP="00AB5F43">
                            <w:pPr>
                              <w:ind w:firstLine="0"/>
                              <w:jc w:val="center"/>
                              <w:rPr>
                                <w:i/>
                                <w:iCs/>
                                <w:noProof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</w:rPr>
                              <w:t>I dedicate t</w:t>
                            </w:r>
                            <w:r w:rsidRPr="00696122">
                              <w:rPr>
                                <w:i/>
                                <w:iCs/>
                                <w:noProof/>
                              </w:rPr>
                              <w:t>his work.</w:t>
                            </w:r>
                          </w:p>
                          <w:p w14:paraId="17DEE294" w14:textId="77777777" w:rsidR="00AB5F43" w:rsidRDefault="00AB5F43" w:rsidP="00AB5F43">
                            <w:pPr>
                              <w:ind w:firstLine="0"/>
                              <w:jc w:val="center"/>
                              <w:rPr>
                                <w:i/>
                                <w:iCs/>
                                <w:noProof/>
                              </w:rPr>
                            </w:pPr>
                          </w:p>
                          <w:p w14:paraId="5CA70C19" w14:textId="77777777" w:rsidR="00AB5F43" w:rsidRPr="00696122" w:rsidRDefault="00AB5F43" w:rsidP="00AB5F43">
                            <w:pPr>
                              <w:ind w:firstLine="0"/>
                              <w:jc w:val="center"/>
                              <w:rPr>
                                <w:rFonts w:cs="Arial"/>
                                <w:i/>
                                <w:iCs/>
                                <w:sz w:val="28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</w:rPr>
                              <w:t>(remove this if Acknowledgements or Preface)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C90938" id="Text Box 9" o:spid="_x0000_s1032" type="#_x0000_t202" style="position:absolute;left:0;text-align:left;margin-left:212.55pt;margin-top:298.85pt;width:255.75pt;height:81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" fillcolor="white [3201]" stroked="f" strokeweight=".5pt">
                <v:textbox>
                  <w:txbxContent>
                    <w:p w14:paraId="690C4C7A" w14:textId="77777777" w:rsidR="00AB5F43" w:rsidRDefault="00AB5F43" w:rsidP="00AB5F43">
                      <w:pPr>
                        <w:ind w:firstLine="0"/>
                        <w:jc w:val="center"/>
                        <w:rPr>
                          <w:i/>
                          <w:iCs/>
                          <w:noProof/>
                        </w:rPr>
                      </w:pPr>
                      <w:r>
                        <w:rPr>
                          <w:i/>
                          <w:iCs/>
                          <w:noProof/>
                        </w:rPr>
                        <w:t>I dedicate t</w:t>
                      </w:r>
                      <w:r w:rsidRPr="00696122">
                        <w:rPr>
                          <w:i/>
                          <w:iCs/>
                          <w:noProof/>
                        </w:rPr>
                        <w:t>his work.</w:t>
                      </w:r>
                    </w:p>
                    <w:p w14:paraId="17DEE294" w14:textId="77777777" w:rsidR="00AB5F43" w:rsidRDefault="00AB5F43" w:rsidP="00AB5F43">
                      <w:pPr>
                        <w:ind w:firstLine="0"/>
                        <w:jc w:val="center"/>
                        <w:rPr>
                          <w:i/>
                          <w:iCs/>
                          <w:noProof/>
                        </w:rPr>
                      </w:pPr>
                    </w:p>
                    <w:p w14:paraId="5CA70C19" w14:textId="77777777" w:rsidR="00AB5F43" w:rsidRPr="00696122" w:rsidRDefault="00AB5F43" w:rsidP="00AB5F43">
                      <w:pPr>
                        <w:ind w:firstLine="0"/>
                        <w:jc w:val="center"/>
                        <w:rPr>
                          <w:rFonts w:cs="Arial"/>
                          <w:i/>
                          <w:iCs/>
                          <w:sz w:val="28"/>
                          <w:szCs w:val="44"/>
                          <w:lang w:val="pt-BR"/>
                        </w:rPr>
                      </w:pPr>
                      <w:r>
                        <w:rPr>
                          <w:i/>
                          <w:iCs/>
                          <w:noProof/>
                        </w:rPr>
                        <w:t>(remove this if Acknowledgements or Preface)</w:t>
                      </w:r>
                    </w:p>
                  </w:txbxContent>
                </v:textbox>
              </v:shape>
            </w:pict>
          </mc:Fallback>
        </mc:AlternateContent>
      </w:r>
      <w:r w:rsidRPr="00EF13A5">
        <w:t>Dedication | Acknowledgements | Preface</w:t>
      </w:r>
      <w:r>
        <w:t xml:space="preserve"> </w:t>
      </w:r>
      <w:r w:rsidRPr="00696122">
        <w:rPr>
          <w:highlight w:val="yellow"/>
        </w:rPr>
        <w:t>(each optional – choose one)</w:t>
      </w:r>
    </w:p>
    <w:p w14:paraId="3495EF7B" w14:textId="77777777" w:rsidR="00AB5F43" w:rsidRDefault="00AB5F43" w:rsidP="00AB5F43">
      <w:r>
        <w:t>List your acknowledgements here (except for partial Term Reporting – save it for the final version).</w:t>
      </w:r>
    </w:p>
    <w:p w14:paraId="77111321" w14:textId="77777777" w:rsidR="00AB5F43" w:rsidRDefault="00AB5F43" w:rsidP="00AB5F43">
      <w:r>
        <w:t>Create single pages for each type you want to add (either dedication, acknowledgements, or preface).</w:t>
      </w:r>
    </w:p>
    <w:p w14:paraId="6517C3D6" w14:textId="77777777" w:rsidR="00696122" w:rsidRDefault="00696122" w:rsidP="00696122">
      <w:pPr>
        <w:pStyle w:val="Headingtitle"/>
        <w:sectPr w:rsidR="00696122" w:rsidSect="004A0E12">
          <w:footerReference w:type="even" r:id="rId11"/>
          <w:pgSz w:w="11906" w:h="16838" w:code="9"/>
          <w:pgMar w:top="1134" w:right="1134" w:bottom="1134" w:left="1134" w:header="1701" w:footer="1701" w:gutter="0"/>
          <w:cols w:space="708"/>
          <w:docGrid w:linePitch="360"/>
        </w:sectPr>
      </w:pPr>
    </w:p>
    <w:sdt>
      <w:sdtPr>
        <w:rPr>
          <w:rFonts w:asciiTheme="minorHAnsi" w:eastAsia="Times New Roman" w:hAnsiTheme="minorHAnsi" w:cs="Times New Roman"/>
          <w:b w:val="0"/>
          <w:bCs w:val="0"/>
          <w:noProof/>
          <w:sz w:val="24"/>
          <w:szCs w:val="24"/>
          <w:lang w:val="en-GB"/>
        </w:rPr>
        <w:id w:val="-257911386"/>
        <w:docPartObj>
          <w:docPartGallery w:val="Table of Contents"/>
          <w:docPartUnique/>
        </w:docPartObj>
      </w:sdtPr>
      <w:sdtEndPr>
        <w:rPr>
          <w:rFonts w:ascii="Arial" w:hAnsi="Arial"/>
          <w:sz w:val="21"/>
        </w:rPr>
      </w:sdtEndPr>
      <w:sdtContent>
        <w:p w14:paraId="5BC0C37B" w14:textId="77777777" w:rsidR="00E125AE" w:rsidRPr="00D3620F" w:rsidRDefault="004B51AA" w:rsidP="00D464EE">
          <w:pPr>
            <w:pStyle w:val="TOCHeading"/>
          </w:pPr>
          <w:r w:rsidRPr="00D3620F">
            <w:t xml:space="preserve">Table of </w:t>
          </w:r>
          <w:r w:rsidR="00E125AE" w:rsidRPr="00D3620F">
            <w:t>Content</w:t>
          </w:r>
          <w:r w:rsidR="00660607" w:rsidRPr="00D3620F">
            <w:t>s</w:t>
          </w:r>
        </w:p>
        <w:p w14:paraId="0D181E41" w14:textId="77777777" w:rsidR="00696122" w:rsidRDefault="00394C12" w:rsidP="00696122">
          <w:pPr>
            <w:pStyle w:val="TableofContents-items"/>
            <w:rPr>
              <w:rFonts w:eastAsiaTheme="minorEastAsia" w:cstheme="minorBidi"/>
              <w:b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</w:instrText>
          </w:r>
          <w:r>
            <w:fldChar w:fldCharType="separate"/>
          </w:r>
          <w:r w:rsidR="00696122">
            <w:t>1</w:t>
          </w:r>
          <w:r w:rsidR="00696122">
            <w:rPr>
              <w:rFonts w:eastAsiaTheme="minorEastAsia" w:cstheme="minorBidi"/>
              <w:b/>
              <w:sz w:val="22"/>
              <w:szCs w:val="22"/>
              <w:lang w:eastAsia="en-GB"/>
            </w:rPr>
            <w:tab/>
          </w:r>
          <w:r w:rsidR="00696122">
            <w:t>Introduction</w:t>
          </w:r>
          <w:r w:rsidR="00696122">
            <w:tab/>
          </w:r>
          <w:r w:rsidR="00696122">
            <w:fldChar w:fldCharType="begin"/>
          </w:r>
          <w:r w:rsidR="00696122">
            <w:instrText xml:space="preserve"> PAGEREF _Toc118028311 \h </w:instrText>
          </w:r>
          <w:r w:rsidR="00696122">
            <w:fldChar w:fldCharType="separate"/>
          </w:r>
          <w:r w:rsidR="00696122">
            <w:t>6</w:t>
          </w:r>
          <w:r w:rsidR="00696122">
            <w:fldChar w:fldCharType="end"/>
          </w:r>
        </w:p>
        <w:p w14:paraId="714D4B8C" w14:textId="77777777" w:rsidR="00696122" w:rsidRDefault="00696122" w:rsidP="00696122">
          <w:pPr>
            <w:pStyle w:val="TableofContents-items"/>
            <w:rPr>
              <w:rFonts w:eastAsiaTheme="minorEastAsia" w:cstheme="minorBidi"/>
              <w:b/>
              <w:sz w:val="22"/>
              <w:lang w:eastAsia="en-GB"/>
            </w:rPr>
          </w:pPr>
          <w:r>
            <w:t>1.1</w:t>
          </w:r>
          <w:r>
            <w:rPr>
              <w:rFonts w:eastAsiaTheme="minorEastAsia" w:cstheme="minorBidi"/>
              <w:b/>
              <w:sz w:val="22"/>
              <w:lang w:eastAsia="en-GB"/>
            </w:rPr>
            <w:tab/>
          </w:r>
          <w:r>
            <w:t>Motivation</w:t>
          </w:r>
          <w:r>
            <w:tab/>
          </w:r>
          <w:r>
            <w:fldChar w:fldCharType="begin"/>
          </w:r>
          <w:r>
            <w:instrText xml:space="preserve"> PAGEREF _Toc118028312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3D5832F2" w14:textId="77777777" w:rsidR="00696122" w:rsidRDefault="00696122" w:rsidP="00696122">
          <w:pPr>
            <w:pStyle w:val="TableofContents-items"/>
            <w:rPr>
              <w:rFonts w:eastAsiaTheme="minorEastAsia" w:cstheme="minorBidi"/>
              <w:b/>
              <w:sz w:val="22"/>
              <w:lang w:eastAsia="en-GB"/>
            </w:rPr>
          </w:pPr>
          <w:r>
            <w:t>1.2</w:t>
          </w:r>
          <w:r>
            <w:rPr>
              <w:rFonts w:eastAsiaTheme="minorEastAsia" w:cstheme="minorBidi"/>
              <w:b/>
              <w:sz w:val="22"/>
              <w:lang w:eastAsia="en-GB"/>
            </w:rPr>
            <w:tab/>
          </w:r>
          <w:r>
            <w:t>Organisation</w:t>
          </w:r>
          <w:r>
            <w:tab/>
          </w:r>
          <w:r>
            <w:fldChar w:fldCharType="begin"/>
          </w:r>
          <w:r>
            <w:instrText xml:space="preserve"> PAGEREF _Toc118028313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7BA735C4" w14:textId="77777777" w:rsidR="00696122" w:rsidRDefault="00696122" w:rsidP="00696122">
          <w:pPr>
            <w:pStyle w:val="TableofContents-items"/>
            <w:rPr>
              <w:rFonts w:eastAsiaTheme="minorEastAsia" w:cstheme="minorBidi"/>
              <w:b/>
              <w:sz w:val="22"/>
              <w:szCs w:val="22"/>
              <w:lang w:eastAsia="en-GB"/>
            </w:rPr>
          </w:pPr>
          <w:r>
            <w:t>2</w:t>
          </w:r>
          <w:r>
            <w:rPr>
              <w:rFonts w:eastAsiaTheme="minorEastAsia" w:cstheme="minorBidi"/>
              <w:b/>
              <w:sz w:val="22"/>
              <w:szCs w:val="22"/>
              <w:lang w:eastAsia="en-GB"/>
            </w:rPr>
            <w:tab/>
          </w:r>
          <w:r>
            <w:t>Related work</w:t>
          </w:r>
          <w:r>
            <w:tab/>
          </w:r>
          <w:r>
            <w:fldChar w:fldCharType="begin"/>
          </w:r>
          <w:r>
            <w:instrText xml:space="preserve"> PAGEREF _Toc118028314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58C6A7D2" w14:textId="77777777" w:rsidR="00696122" w:rsidRDefault="00696122" w:rsidP="00696122">
          <w:pPr>
            <w:pStyle w:val="TableofContents-items"/>
            <w:rPr>
              <w:rFonts w:eastAsiaTheme="minorEastAsia" w:cstheme="minorBidi"/>
              <w:b/>
              <w:sz w:val="22"/>
              <w:lang w:eastAsia="en-GB"/>
            </w:rPr>
          </w:pPr>
          <w:r>
            <w:t>2.1</w:t>
          </w:r>
          <w:r>
            <w:rPr>
              <w:rFonts w:eastAsiaTheme="minorEastAsia" w:cstheme="minorBidi"/>
              <w:b/>
              <w:sz w:val="22"/>
              <w:lang w:eastAsia="en-GB"/>
            </w:rPr>
            <w:tab/>
          </w:r>
          <w:r>
            <w:t>Heading 2</w:t>
          </w:r>
          <w:r>
            <w:tab/>
          </w:r>
          <w:r>
            <w:fldChar w:fldCharType="begin"/>
          </w:r>
          <w:r>
            <w:instrText xml:space="preserve"> PAGEREF _Toc118028315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58211ACC" w14:textId="77777777" w:rsidR="00696122" w:rsidRDefault="00696122" w:rsidP="00696122">
          <w:pPr>
            <w:pStyle w:val="TableofContents-items"/>
            <w:rPr>
              <w:rFonts w:eastAsiaTheme="minorEastAsia" w:cstheme="minorBidi"/>
              <w:b/>
              <w:sz w:val="22"/>
              <w:szCs w:val="22"/>
              <w:lang w:eastAsia="en-GB"/>
            </w:rPr>
          </w:pPr>
          <w:r>
            <w:t>3</w:t>
          </w:r>
          <w:r>
            <w:rPr>
              <w:rFonts w:eastAsiaTheme="minorEastAsia" w:cstheme="minorBidi"/>
              <w:b/>
              <w:sz w:val="22"/>
              <w:szCs w:val="22"/>
              <w:lang w:eastAsia="en-GB"/>
            </w:rPr>
            <w:tab/>
          </w:r>
          <w:r>
            <w:t>[Tool-Project-Design]</w:t>
          </w:r>
          <w:r>
            <w:tab/>
          </w:r>
          <w:r>
            <w:fldChar w:fldCharType="begin"/>
          </w:r>
          <w:r>
            <w:instrText xml:space="preserve"> PAGEREF _Toc118028316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090DF973" w14:textId="77777777" w:rsidR="00696122" w:rsidRDefault="00696122" w:rsidP="00696122">
          <w:pPr>
            <w:pStyle w:val="TableofContents-items"/>
            <w:rPr>
              <w:rFonts w:eastAsiaTheme="minorEastAsia" w:cstheme="minorBidi"/>
              <w:b/>
              <w:sz w:val="22"/>
              <w:lang w:eastAsia="en-GB"/>
            </w:rPr>
          </w:pPr>
          <w:r>
            <w:t>3.1</w:t>
          </w:r>
          <w:r>
            <w:rPr>
              <w:rFonts w:eastAsiaTheme="minorEastAsia" w:cstheme="minorBidi"/>
              <w:b/>
              <w:sz w:val="22"/>
              <w:lang w:eastAsia="en-GB"/>
            </w:rPr>
            <w:tab/>
          </w:r>
          <w:r>
            <w:t>Heading 2</w:t>
          </w:r>
          <w:r>
            <w:tab/>
          </w:r>
          <w:r>
            <w:fldChar w:fldCharType="begin"/>
          </w:r>
          <w:r>
            <w:instrText xml:space="preserve"> PAGEREF _Toc118028317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7827757C" w14:textId="77777777" w:rsidR="00696122" w:rsidRDefault="00696122" w:rsidP="00696122">
          <w:pPr>
            <w:pStyle w:val="TableofContents-items"/>
            <w:rPr>
              <w:rFonts w:eastAsiaTheme="minorEastAsia" w:cstheme="minorBidi"/>
              <w:sz w:val="22"/>
              <w:lang w:eastAsia="en-GB"/>
            </w:rPr>
          </w:pPr>
          <w:r>
            <w:t>3.1.1</w:t>
          </w:r>
          <w:r>
            <w:rPr>
              <w:rFonts w:eastAsiaTheme="minorEastAsia" w:cstheme="minorBidi"/>
              <w:sz w:val="22"/>
              <w:lang w:eastAsia="en-GB"/>
            </w:rPr>
            <w:tab/>
          </w:r>
          <w:r>
            <w:t>Heading 3</w:t>
          </w:r>
          <w:r>
            <w:tab/>
          </w:r>
          <w:r>
            <w:fldChar w:fldCharType="begin"/>
          </w:r>
          <w:r>
            <w:instrText xml:space="preserve"> PAGEREF _Toc118028318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1CD3058B" w14:textId="77777777" w:rsidR="00696122" w:rsidRDefault="00696122" w:rsidP="00696122">
          <w:pPr>
            <w:pStyle w:val="TableofContents-items"/>
            <w:rPr>
              <w:rFonts w:eastAsiaTheme="minorEastAsia" w:cstheme="minorBidi"/>
              <w:b/>
              <w:sz w:val="22"/>
              <w:szCs w:val="22"/>
              <w:lang w:eastAsia="en-GB"/>
            </w:rPr>
          </w:pPr>
          <w:r>
            <w:t>4</w:t>
          </w:r>
          <w:r>
            <w:rPr>
              <w:rFonts w:eastAsiaTheme="minorEastAsia" w:cstheme="minorBidi"/>
              <w:b/>
              <w:sz w:val="22"/>
              <w:szCs w:val="22"/>
              <w:lang w:eastAsia="en-GB"/>
            </w:rPr>
            <w:tab/>
          </w:r>
          <w:r>
            <w:t>Results</w:t>
          </w:r>
          <w:r>
            <w:tab/>
          </w:r>
          <w:r>
            <w:fldChar w:fldCharType="begin"/>
          </w:r>
          <w:r>
            <w:instrText xml:space="preserve"> PAGEREF _Toc118028319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14:paraId="668863C2" w14:textId="77777777" w:rsidR="00696122" w:rsidRDefault="00696122" w:rsidP="00696122">
          <w:pPr>
            <w:pStyle w:val="TableofContents-items"/>
            <w:rPr>
              <w:rFonts w:eastAsiaTheme="minorEastAsia" w:cstheme="minorBidi"/>
              <w:b/>
              <w:sz w:val="22"/>
              <w:lang w:eastAsia="en-GB"/>
            </w:rPr>
          </w:pPr>
          <w:r>
            <w:t>4.1</w:t>
          </w:r>
          <w:r>
            <w:rPr>
              <w:rFonts w:eastAsiaTheme="minorEastAsia" w:cstheme="minorBidi"/>
              <w:b/>
              <w:sz w:val="22"/>
              <w:lang w:eastAsia="en-GB"/>
            </w:rPr>
            <w:tab/>
          </w:r>
          <w:r>
            <w:t>Heading 2</w:t>
          </w:r>
          <w:r>
            <w:tab/>
          </w:r>
          <w:r>
            <w:fldChar w:fldCharType="begin"/>
          </w:r>
          <w:r>
            <w:instrText xml:space="preserve"> PAGEREF _Toc118028320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14:paraId="19680782" w14:textId="77777777" w:rsidR="00696122" w:rsidRDefault="00696122" w:rsidP="00696122">
          <w:pPr>
            <w:pStyle w:val="TableofContents-items"/>
            <w:rPr>
              <w:rFonts w:eastAsiaTheme="minorEastAsia" w:cstheme="minorBidi"/>
              <w:sz w:val="22"/>
              <w:lang w:eastAsia="en-GB"/>
            </w:rPr>
          </w:pPr>
          <w:r>
            <w:t>4.1.1</w:t>
          </w:r>
          <w:r>
            <w:rPr>
              <w:rFonts w:eastAsiaTheme="minorEastAsia" w:cstheme="minorBidi"/>
              <w:sz w:val="22"/>
              <w:lang w:eastAsia="en-GB"/>
            </w:rPr>
            <w:tab/>
          </w:r>
          <w:r>
            <w:t>Heading 3</w:t>
          </w:r>
          <w:r>
            <w:tab/>
          </w:r>
          <w:r>
            <w:fldChar w:fldCharType="begin"/>
          </w:r>
          <w:r>
            <w:instrText xml:space="preserve"> PAGEREF _Toc118028321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14:paraId="46F4CDA2" w14:textId="77777777" w:rsidR="00696122" w:rsidRDefault="00696122" w:rsidP="00696122">
          <w:pPr>
            <w:pStyle w:val="TableofContents-items"/>
            <w:rPr>
              <w:rFonts w:eastAsiaTheme="minorEastAsia" w:cstheme="minorBidi"/>
              <w:b/>
              <w:sz w:val="22"/>
              <w:szCs w:val="22"/>
              <w:lang w:eastAsia="en-GB"/>
            </w:rPr>
          </w:pPr>
          <w:r>
            <w:t>5</w:t>
          </w:r>
          <w:r>
            <w:rPr>
              <w:rFonts w:eastAsiaTheme="minorEastAsia" w:cstheme="minorBidi"/>
              <w:b/>
              <w:sz w:val="22"/>
              <w:szCs w:val="22"/>
              <w:lang w:eastAsia="en-GB"/>
            </w:rPr>
            <w:tab/>
          </w:r>
          <w:r>
            <w:t>Conclusion (or Final considerations)</w:t>
          </w:r>
          <w:r>
            <w:tab/>
          </w:r>
          <w:r>
            <w:fldChar w:fldCharType="begin"/>
          </w:r>
          <w:r>
            <w:instrText xml:space="preserve"> PAGEREF _Toc118028322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14:paraId="38819DAA" w14:textId="77777777" w:rsidR="00696122" w:rsidRDefault="00696122" w:rsidP="00696122">
          <w:pPr>
            <w:pStyle w:val="TableofContents-items"/>
            <w:rPr>
              <w:rFonts w:eastAsiaTheme="minorEastAsia" w:cstheme="minorBidi"/>
              <w:b/>
              <w:sz w:val="22"/>
              <w:lang w:eastAsia="en-GB"/>
            </w:rPr>
          </w:pPr>
          <w:r>
            <w:t>5.1</w:t>
          </w:r>
          <w:r>
            <w:rPr>
              <w:rFonts w:eastAsiaTheme="minorEastAsia" w:cstheme="minorBidi"/>
              <w:b/>
              <w:sz w:val="22"/>
              <w:lang w:eastAsia="en-GB"/>
            </w:rPr>
            <w:tab/>
          </w:r>
          <w:r>
            <w:t>Future work</w:t>
          </w:r>
          <w:r>
            <w:tab/>
          </w:r>
          <w:r>
            <w:fldChar w:fldCharType="begin"/>
          </w:r>
          <w:r>
            <w:instrText xml:space="preserve"> PAGEREF _Toc118028323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14:paraId="5F8A461E" w14:textId="77777777" w:rsidR="00696122" w:rsidRDefault="00696122" w:rsidP="00696122">
          <w:pPr>
            <w:pStyle w:val="TableofContents-items"/>
            <w:rPr>
              <w:rFonts w:eastAsiaTheme="minorEastAsia" w:cstheme="minorBidi"/>
              <w:b/>
              <w:sz w:val="22"/>
              <w:szCs w:val="22"/>
              <w:lang w:eastAsia="en-GB"/>
            </w:rPr>
          </w:pPr>
          <w:r>
            <w:t>References</w:t>
          </w:r>
          <w:r>
            <w:tab/>
          </w:r>
          <w:r>
            <w:fldChar w:fldCharType="begin"/>
          </w:r>
          <w:r>
            <w:instrText xml:space="preserve"> PAGEREF _Toc118028324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14:paraId="56B0D20D" w14:textId="77777777" w:rsidR="00696122" w:rsidRDefault="00696122" w:rsidP="00696122">
          <w:pPr>
            <w:pStyle w:val="TableofContents-items"/>
            <w:rPr>
              <w:rFonts w:eastAsiaTheme="minorEastAsia" w:cstheme="minorBidi"/>
              <w:b/>
              <w:sz w:val="22"/>
              <w:szCs w:val="22"/>
              <w:lang w:eastAsia="en-GB"/>
            </w:rPr>
          </w:pPr>
          <w:r>
            <w:t>6</w:t>
          </w:r>
          <w:r>
            <w:rPr>
              <w:rFonts w:eastAsiaTheme="minorEastAsia" w:cstheme="minorBidi"/>
              <w:b/>
              <w:sz w:val="22"/>
              <w:szCs w:val="22"/>
              <w:lang w:eastAsia="en-GB"/>
            </w:rPr>
            <w:tab/>
          </w:r>
          <w:r>
            <w:t>Appendices</w:t>
          </w:r>
          <w:r>
            <w:tab/>
          </w:r>
          <w:r>
            <w:fldChar w:fldCharType="begin"/>
          </w:r>
          <w:r>
            <w:instrText xml:space="preserve"> PAGEREF _Toc118028325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14:paraId="58771ECD" w14:textId="77777777" w:rsidR="00696122" w:rsidRDefault="00696122" w:rsidP="00696122">
          <w:pPr>
            <w:pStyle w:val="TableofContents-items"/>
            <w:rPr>
              <w:rFonts w:eastAsiaTheme="minorEastAsia" w:cstheme="minorBidi"/>
              <w:b/>
              <w:sz w:val="22"/>
              <w:lang w:eastAsia="en-GB"/>
            </w:rPr>
          </w:pPr>
          <w:r>
            <w:t>6.1</w:t>
          </w:r>
          <w:r>
            <w:rPr>
              <w:rFonts w:eastAsiaTheme="minorEastAsia" w:cstheme="minorBidi"/>
              <w:b/>
              <w:sz w:val="22"/>
              <w:lang w:eastAsia="en-GB"/>
            </w:rPr>
            <w:tab/>
          </w:r>
          <w:r>
            <w:t>Appendix 1: SDLC details</w:t>
          </w:r>
          <w:r>
            <w:tab/>
          </w:r>
          <w:r>
            <w:fldChar w:fldCharType="begin"/>
          </w:r>
          <w:r>
            <w:instrText xml:space="preserve"> PAGEREF _Toc118028326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14:paraId="6CE595C2" w14:textId="77777777" w:rsidR="00696122" w:rsidRDefault="00696122" w:rsidP="00696122">
          <w:pPr>
            <w:pStyle w:val="TableofContents-items"/>
            <w:rPr>
              <w:rFonts w:eastAsiaTheme="minorEastAsia" w:cstheme="minorBidi"/>
              <w:b/>
              <w:sz w:val="22"/>
              <w:lang w:eastAsia="en-GB"/>
            </w:rPr>
          </w:pPr>
          <w:r>
            <w:t>6.2</w:t>
          </w:r>
          <w:r>
            <w:rPr>
              <w:rFonts w:eastAsiaTheme="minorEastAsia" w:cstheme="minorBidi"/>
              <w:b/>
              <w:sz w:val="22"/>
              <w:lang w:eastAsia="en-GB"/>
            </w:rPr>
            <w:tab/>
          </w:r>
          <w:r>
            <w:t>Appendix 2: Code</w:t>
          </w:r>
          <w:r>
            <w:tab/>
          </w:r>
          <w:r>
            <w:fldChar w:fldCharType="begin"/>
          </w:r>
          <w:r>
            <w:instrText xml:space="preserve"> PAGEREF _Toc118028327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14:paraId="3EAF13E9" w14:textId="77777777" w:rsidR="00696122" w:rsidRDefault="00696122" w:rsidP="00696122">
          <w:pPr>
            <w:pStyle w:val="TableofContents-items"/>
            <w:rPr>
              <w:rFonts w:eastAsiaTheme="minorEastAsia" w:cstheme="minorBidi"/>
              <w:b/>
              <w:sz w:val="22"/>
              <w:lang w:eastAsia="en-GB"/>
            </w:rPr>
          </w:pPr>
          <w:r>
            <w:t>6.3</w:t>
          </w:r>
          <w:r>
            <w:rPr>
              <w:rFonts w:eastAsiaTheme="minorEastAsia" w:cstheme="minorBidi"/>
              <w:b/>
              <w:sz w:val="22"/>
              <w:lang w:eastAsia="en-GB"/>
            </w:rPr>
            <w:tab/>
          </w:r>
          <w:r>
            <w:t>Appendix 3: Meetings with supervisor</w:t>
          </w:r>
          <w:r>
            <w:tab/>
          </w:r>
          <w:r>
            <w:fldChar w:fldCharType="begin"/>
          </w:r>
          <w:r>
            <w:instrText xml:space="preserve"> PAGEREF _Toc118028328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14:paraId="5D9BA2CA" w14:textId="77777777" w:rsidR="00E125AE" w:rsidRDefault="00394C12" w:rsidP="00696122">
          <w:pPr>
            <w:pStyle w:val="TableofContents-items"/>
          </w:pPr>
          <w:r>
            <w:fldChar w:fldCharType="end"/>
          </w:r>
        </w:p>
      </w:sdtContent>
    </w:sdt>
    <w:p w14:paraId="36C114B9" w14:textId="77777777" w:rsidR="00E125AE" w:rsidRDefault="00E125AE" w:rsidP="00E125AE">
      <w:pPr>
        <w:rPr>
          <w:noProof/>
        </w:rPr>
      </w:pPr>
    </w:p>
    <w:p w14:paraId="2844C1EB" w14:textId="77777777" w:rsidR="00D464EE" w:rsidRDefault="00931741">
      <w:pPr>
        <w:spacing w:line="240" w:lineRule="auto"/>
        <w:ind w:firstLine="0"/>
        <w:jc w:val="left"/>
        <w:rPr>
          <w:noProof/>
        </w:rPr>
      </w:pPr>
      <w:r w:rsidRPr="00931741">
        <w:rPr>
          <w:noProof/>
          <w:highlight w:val="yellow"/>
        </w:rPr>
        <w:t>(after updating the table of contents, re-apply Style “Table of Contents – items”)</w:t>
      </w:r>
      <w:r w:rsidRPr="00931741">
        <w:rPr>
          <w:noProof/>
          <w:color w:val="FF0000"/>
        </w:rPr>
        <w:t xml:space="preserve"> – remove this</w:t>
      </w:r>
      <w:r w:rsidR="00D464EE">
        <w:rPr>
          <w:noProof/>
        </w:rPr>
        <w:br w:type="page"/>
      </w:r>
    </w:p>
    <w:p w14:paraId="70D01D80" w14:textId="77777777" w:rsidR="00D464EE" w:rsidRDefault="00660607" w:rsidP="00D464EE">
      <w:pPr>
        <w:pStyle w:val="TOCHeading"/>
        <w:rPr>
          <w:noProof/>
        </w:rPr>
      </w:pPr>
      <w:r>
        <w:rPr>
          <w:noProof/>
        </w:rPr>
        <w:lastRenderedPageBreak/>
        <w:t>List</w:t>
      </w:r>
      <w:r w:rsidR="00D464EE">
        <w:rPr>
          <w:noProof/>
        </w:rPr>
        <w:t xml:space="preserve"> of Figures</w:t>
      </w:r>
    </w:p>
    <w:p w14:paraId="7B089C20" w14:textId="77777777" w:rsidR="00AB5F43" w:rsidRDefault="00D464EE" w:rsidP="00807160">
      <w:pPr>
        <w:pStyle w:val="ListofFigures-items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18029961" w:history="1">
        <w:r w:rsidR="00AB5F43" w:rsidRPr="004A1348">
          <w:rPr>
            <w:rStyle w:val="Hyperlink"/>
          </w:rPr>
          <w:t xml:space="preserve">Figure 1: A panda sleeping. This is called the </w:t>
        </w:r>
        <w:r w:rsidR="00AB5F43" w:rsidRPr="004A1348">
          <w:rPr>
            <w:rStyle w:val="Hyperlink"/>
            <w:i/>
            <w:iCs/>
          </w:rPr>
          <w:t>‘caption’</w:t>
        </w:r>
        <w:r w:rsidR="00AB5F43" w:rsidRPr="004A1348">
          <w:rPr>
            <w:rStyle w:val="Hyperlink"/>
          </w:rPr>
          <w:t xml:space="preserve"> of a figure.</w:t>
        </w:r>
        <w:r w:rsidR="00AB5F43">
          <w:rPr>
            <w:webHidden/>
          </w:rPr>
          <w:tab/>
        </w:r>
        <w:r w:rsidR="00AB5F43">
          <w:rPr>
            <w:webHidden/>
          </w:rPr>
          <w:fldChar w:fldCharType="begin"/>
        </w:r>
        <w:r w:rsidR="00AB5F43">
          <w:rPr>
            <w:webHidden/>
          </w:rPr>
          <w:instrText xml:space="preserve"> PAGEREF _Toc118029961 \h </w:instrText>
        </w:r>
        <w:r w:rsidR="00AB5F43">
          <w:rPr>
            <w:webHidden/>
          </w:rPr>
        </w:r>
        <w:r w:rsidR="00AB5F43">
          <w:rPr>
            <w:webHidden/>
          </w:rPr>
          <w:fldChar w:fldCharType="separate"/>
        </w:r>
        <w:r w:rsidR="00AB5F43">
          <w:rPr>
            <w:webHidden/>
          </w:rPr>
          <w:t>8</w:t>
        </w:r>
        <w:r w:rsidR="00AB5F43">
          <w:rPr>
            <w:webHidden/>
          </w:rPr>
          <w:fldChar w:fldCharType="end"/>
        </w:r>
      </w:hyperlink>
    </w:p>
    <w:p w14:paraId="145A75BB" w14:textId="77777777" w:rsidR="00807160" w:rsidRDefault="00807160" w:rsidP="00807160">
      <w:pPr>
        <w:ind w:firstLine="0"/>
        <w:rPr>
          <w:noProof/>
        </w:rPr>
      </w:pPr>
    </w:p>
    <w:p w14:paraId="6D635562" w14:textId="77777777" w:rsidR="00E125AE" w:rsidRDefault="00D464EE" w:rsidP="00807160">
      <w:pPr>
        <w:ind w:firstLine="0"/>
        <w:rPr>
          <w:noProof/>
        </w:rPr>
      </w:pPr>
      <w:r>
        <w:rPr>
          <w:noProof/>
        </w:rPr>
        <w:fldChar w:fldCharType="end"/>
      </w:r>
      <w:r w:rsidR="00807160" w:rsidRPr="00931741">
        <w:rPr>
          <w:noProof/>
          <w:highlight w:val="yellow"/>
        </w:rPr>
        <w:t>(after updating the table of contents, re-apply Style “</w:t>
      </w:r>
      <w:r w:rsidR="00807160">
        <w:rPr>
          <w:noProof/>
          <w:highlight w:val="yellow"/>
        </w:rPr>
        <w:t>List of Figures – items</w:t>
      </w:r>
      <w:r w:rsidR="00807160" w:rsidRPr="00931741">
        <w:rPr>
          <w:noProof/>
          <w:highlight w:val="yellow"/>
        </w:rPr>
        <w:t>”)</w:t>
      </w:r>
      <w:r w:rsidR="00807160" w:rsidRPr="00931741">
        <w:rPr>
          <w:noProof/>
          <w:color w:val="FF0000"/>
        </w:rPr>
        <w:t xml:space="preserve"> – remove this</w:t>
      </w:r>
      <w:r w:rsidR="00807160">
        <w:rPr>
          <w:noProof/>
        </w:rPr>
        <w:t xml:space="preserve"> </w:t>
      </w:r>
      <w:r w:rsidR="00E125AE">
        <w:rPr>
          <w:noProof/>
        </w:rPr>
        <w:br w:type="page"/>
      </w:r>
    </w:p>
    <w:p w14:paraId="16CF7143" w14:textId="77777777" w:rsidR="00E125AE" w:rsidRDefault="004A0E12" w:rsidP="00E125AE">
      <w:pPr>
        <w:pStyle w:val="Heading1"/>
        <w:rPr>
          <w:noProof/>
        </w:rPr>
      </w:pPr>
      <w:bookmarkStart w:id="0" w:name="_Toc118028311"/>
      <w:r>
        <w:rPr>
          <w:noProof/>
        </w:rPr>
        <w:lastRenderedPageBreak/>
        <w:t>Introduction</w:t>
      </w:r>
      <w:bookmarkEnd w:id="0"/>
    </w:p>
    <w:p w14:paraId="2F38D71B" w14:textId="77777777" w:rsidR="00012355" w:rsidRDefault="00012355" w:rsidP="00012355">
      <w:r>
        <w:t>Contextualisation</w:t>
      </w:r>
      <w:r w:rsidR="00931741">
        <w:t>: what is the current context you are working here?</w:t>
      </w:r>
    </w:p>
    <w:p w14:paraId="32A0F064" w14:textId="77777777" w:rsidR="00012355" w:rsidRDefault="00931741" w:rsidP="00012355">
      <w:r>
        <w:t>What is a significant p</w:t>
      </w:r>
      <w:r w:rsidR="00012355">
        <w:t xml:space="preserve">roblem facing a </w:t>
      </w:r>
      <w:r>
        <w:t xml:space="preserve">given </w:t>
      </w:r>
      <w:r w:rsidR="00012355">
        <w:t>stakeholder (cybersecurity officers, managers, developers, society, marine animals)</w:t>
      </w:r>
      <w:r>
        <w:t xml:space="preserve"> that you want to tackle?</w:t>
      </w:r>
    </w:p>
    <w:p w14:paraId="6332EE0A" w14:textId="77777777" w:rsidR="00012355" w:rsidRDefault="00931741" w:rsidP="00012355">
      <w:r>
        <w:t>Add a brief d</w:t>
      </w:r>
      <w:r w:rsidR="00012355">
        <w:t>iscussion of your solution or how you will address this problem</w:t>
      </w:r>
    </w:p>
    <w:p w14:paraId="33E2DAF0" w14:textId="77777777" w:rsidR="004A0E12" w:rsidRDefault="00012355" w:rsidP="00931741">
      <w:r>
        <w:t>Small overview of outcomes (one paragraph)</w:t>
      </w:r>
    </w:p>
    <w:p w14:paraId="20F5F2D8" w14:textId="77777777" w:rsidR="004845F6" w:rsidRDefault="004845F6" w:rsidP="00012355"/>
    <w:p w14:paraId="16721127" w14:textId="77777777" w:rsidR="004845F6" w:rsidRDefault="004845F6" w:rsidP="00012355">
      <w:r>
        <w:t xml:space="preserve">Don’t think about </w:t>
      </w:r>
      <w:r w:rsidRPr="004845F6">
        <w:rPr>
          <w:i/>
          <w:iCs/>
        </w:rPr>
        <w:t>“I have to write 10,000 words”</w:t>
      </w:r>
      <w:r>
        <w:t xml:space="preserve"> </w:t>
      </w:r>
      <w:r>
        <w:sym w:font="Wingdings" w:char="F0E0"/>
      </w:r>
      <w:r>
        <w:t xml:space="preserve"> think about the QUALITY of your writing, all the RELEVANT pieces of information you want to write about, working on a good flow of ideas and narrative (a kind of </w:t>
      </w:r>
      <w:r w:rsidRPr="004845F6">
        <w:rPr>
          <w:i/>
          <w:iCs/>
        </w:rPr>
        <w:t>story</w:t>
      </w:r>
      <w:r>
        <w:t xml:space="preserve"> you are telling). Write some </w:t>
      </w:r>
      <w:r w:rsidRPr="004845F6">
        <w:rPr>
          <w:i/>
          <w:iCs/>
        </w:rPr>
        <w:t>raw</w:t>
      </w:r>
      <w:r>
        <w:t xml:space="preserve"> paragraphs. Edit your work (read them again, re-read, wait a few hours and re-read). Assess the quality of your sentences. Are YOU enjoying reading or are you finding it too boring? If it is boring to you, it will be boring to others.</w:t>
      </w:r>
    </w:p>
    <w:p w14:paraId="3108BFFD" w14:textId="77777777" w:rsidR="00931741" w:rsidRPr="004A0E12" w:rsidRDefault="00931741" w:rsidP="00012355">
      <w:r>
        <w:t>This section should have only one to two (at most) pages.</w:t>
      </w:r>
    </w:p>
    <w:p w14:paraId="37BA16F1" w14:textId="77777777" w:rsidR="00E125AE" w:rsidRDefault="00931741" w:rsidP="00E125AE">
      <w:pPr>
        <w:pStyle w:val="Heading2"/>
        <w:rPr>
          <w:noProof/>
        </w:rPr>
      </w:pPr>
      <w:bookmarkStart w:id="1" w:name="_Toc118028312"/>
      <w:r>
        <w:rPr>
          <w:noProof/>
        </w:rPr>
        <w:t>Motivation</w:t>
      </w:r>
      <w:bookmarkEnd w:id="1"/>
    </w:p>
    <w:p w14:paraId="790EE0B5" w14:textId="77777777" w:rsidR="00012355" w:rsidRPr="00012355" w:rsidRDefault="00931741" w:rsidP="00012355">
      <w:r>
        <w:t>Either comment the motivation in this sub-section or in the Introduction.</w:t>
      </w:r>
    </w:p>
    <w:p w14:paraId="4ACF72B2" w14:textId="77777777" w:rsidR="00E125AE" w:rsidRDefault="00931741" w:rsidP="00931741">
      <w:pPr>
        <w:pStyle w:val="Heading2"/>
        <w:rPr>
          <w:noProof/>
        </w:rPr>
      </w:pPr>
      <w:bookmarkStart w:id="2" w:name="_Toc118028313"/>
      <w:r>
        <w:rPr>
          <w:noProof/>
        </w:rPr>
        <w:t>Organisation</w:t>
      </w:r>
      <w:bookmarkEnd w:id="2"/>
    </w:p>
    <w:p w14:paraId="136FE2B8" w14:textId="77777777" w:rsidR="00E125AE" w:rsidRDefault="00931741" w:rsidP="00012355">
      <w:pPr>
        <w:rPr>
          <w:noProof/>
        </w:rPr>
      </w:pPr>
      <w:r>
        <w:rPr>
          <w:noProof/>
        </w:rPr>
        <w:t>Explain how you divided the work into major sections.</w:t>
      </w:r>
    </w:p>
    <w:p w14:paraId="46596E55" w14:textId="77777777" w:rsidR="00E125AE" w:rsidRDefault="00E125AE" w:rsidP="00E125AE">
      <w:pPr>
        <w:ind w:firstLine="0"/>
        <w:rPr>
          <w:noProof/>
        </w:rPr>
      </w:pPr>
    </w:p>
    <w:p w14:paraId="6FEA8346" w14:textId="77777777" w:rsidR="00012355" w:rsidRDefault="00012355">
      <w:pPr>
        <w:spacing w:line="240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14:paraId="12BB10D0" w14:textId="77777777" w:rsidR="00012355" w:rsidRDefault="00012355" w:rsidP="00012355">
      <w:pPr>
        <w:pStyle w:val="Heading1"/>
        <w:rPr>
          <w:noProof/>
        </w:rPr>
      </w:pPr>
      <w:bookmarkStart w:id="3" w:name="_Toc118028314"/>
      <w:r w:rsidRPr="00012355">
        <w:rPr>
          <w:noProof/>
        </w:rPr>
        <w:lastRenderedPageBreak/>
        <w:t>Related work</w:t>
      </w:r>
      <w:bookmarkEnd w:id="3"/>
    </w:p>
    <w:p w14:paraId="2D80C31F" w14:textId="77777777" w:rsidR="00012355" w:rsidRDefault="00012355" w:rsidP="00012355">
      <w:r>
        <w:t>How others have tackled this problem?</w:t>
      </w:r>
    </w:p>
    <w:p w14:paraId="3FCA41A5" w14:textId="77777777" w:rsidR="00012355" w:rsidRDefault="005057CE" w:rsidP="00012355">
      <w:r>
        <w:t>U</w:t>
      </w:r>
      <w:r w:rsidR="00012355">
        <w:t>se *strong* references</w:t>
      </w:r>
      <w:r>
        <w:t xml:space="preserve"> (from known, reachable, citable sources like Science Direct, Google Scholar, Scopus, or books). DO NOT use </w:t>
      </w:r>
      <w:r w:rsidR="00012355">
        <w:t xml:space="preserve">blogs, white papers, Wikipedia, or internet </w:t>
      </w:r>
      <w:r>
        <w:t xml:space="preserve">commentary or </w:t>
      </w:r>
      <w:r w:rsidR="00012355">
        <w:t>opinionated links</w:t>
      </w:r>
      <w:r>
        <w:t>.</w:t>
      </w:r>
    </w:p>
    <w:p w14:paraId="4D45386C" w14:textId="77777777" w:rsidR="00012355" w:rsidRDefault="008018FA" w:rsidP="00012355">
      <w:r>
        <w:t>W</w:t>
      </w:r>
      <w:r w:rsidR="00012355">
        <w:t xml:space="preserve">hat is </w:t>
      </w:r>
      <w:r>
        <w:t xml:space="preserve">still </w:t>
      </w:r>
      <w:r w:rsidR="00012355">
        <w:t xml:space="preserve">missing </w:t>
      </w:r>
      <w:r>
        <w:t>or lacking to do towards this problem</w:t>
      </w:r>
      <w:r w:rsidR="00012355">
        <w:t xml:space="preserve">? </w:t>
      </w:r>
      <w:r>
        <w:t>H</w:t>
      </w:r>
      <w:r w:rsidR="00012355">
        <w:t xml:space="preserve">ere you will </w:t>
      </w:r>
      <w:r>
        <w:t>“</w:t>
      </w:r>
      <w:r w:rsidR="00012355">
        <w:t>make a promise</w:t>
      </w:r>
      <w:r>
        <w:t>”</w:t>
      </w:r>
      <w:r w:rsidR="00012355">
        <w:t xml:space="preserve">: what is your idea, what is lacking that would tackle this issue? </w:t>
      </w:r>
      <w:r>
        <w:t>–</w:t>
      </w:r>
      <w:r w:rsidR="00012355">
        <w:t xml:space="preserve"> this could be in a new sub-section or in an entire new section - careful about the size of this, it should make sense in the report</w:t>
      </w:r>
      <w:r>
        <w:t>.</w:t>
      </w:r>
    </w:p>
    <w:p w14:paraId="73926D22" w14:textId="77777777" w:rsidR="005057CE" w:rsidRDefault="005057CE" w:rsidP="005057CE">
      <w:r>
        <w:t>Discussion (perhaps sub-section?). Try to answer: how previous work *fit* in your problem?</w:t>
      </w:r>
    </w:p>
    <w:p w14:paraId="5371B2C0" w14:textId="77777777" w:rsidR="00C42BAE" w:rsidRDefault="00C42BAE" w:rsidP="00012355">
      <w:r>
        <w:t xml:space="preserve">Adding a citation </w:t>
      </w:r>
      <w:sdt>
        <w:sdtPr>
          <w:id w:val="-275249842"/>
          <w:citation/>
        </w:sdtPr>
        <w:sdtContent>
          <w:r>
            <w:fldChar w:fldCharType="begin"/>
          </w:r>
          <w:r>
            <w:rPr>
              <w:lang w:val="pt-BR"/>
            </w:rPr>
            <w:instrText xml:space="preserve">CITATION Luc20 \l 1046 </w:instrText>
          </w:r>
          <w:r>
            <w:fldChar w:fldCharType="separate"/>
          </w:r>
          <w:r w:rsidR="00D01024" w:rsidRPr="00D01024">
            <w:rPr>
              <w:noProof/>
              <w:lang w:val="pt-BR"/>
            </w:rPr>
            <w:t>(Arnaboldi, Czekster, Morisset, &amp; Metere, 2020)</w:t>
          </w:r>
          <w:r>
            <w:fldChar w:fldCharType="end"/>
          </w:r>
        </w:sdtContent>
      </w:sdt>
      <w:r>
        <w:t xml:space="preserve">. To add another, go to Menu item References &gt; Manage Sources &gt; New (don’t forget to add all details correctly, adding all names of the work </w:t>
      </w:r>
      <w:r w:rsidRPr="00C42BAE">
        <w:rPr>
          <w:highlight w:val="yellow"/>
        </w:rPr>
        <w:t>hitting the button “Edit” besides author, otherwise it won’t cite it correctly)</w:t>
      </w:r>
      <w:r>
        <w:t xml:space="preserve">. </w:t>
      </w:r>
    </w:p>
    <w:p w14:paraId="4BE36443" w14:textId="77777777" w:rsidR="004845F6" w:rsidRDefault="004845F6" w:rsidP="00012355">
      <w:r>
        <w:t>To add a new reference: go to References &gt; Insert Citation &gt; (choose from list).</w:t>
      </w:r>
    </w:p>
    <w:p w14:paraId="6D8A497C" w14:textId="77777777" w:rsidR="00660607" w:rsidRDefault="00660607" w:rsidP="00660607">
      <w:pPr>
        <w:pStyle w:val="Heading2"/>
        <w:rPr>
          <w:noProof/>
        </w:rPr>
      </w:pPr>
      <w:bookmarkStart w:id="4" w:name="_Toc118028315"/>
      <w:r>
        <w:rPr>
          <w:noProof/>
        </w:rPr>
        <w:t>Heading 2</w:t>
      </w:r>
      <w:bookmarkEnd w:id="4"/>
    </w:p>
    <w:p w14:paraId="6D321082" w14:textId="77777777" w:rsidR="00660607" w:rsidRDefault="00660607" w:rsidP="00660607">
      <w:r>
        <w:t xml:space="preserve">Let’s create a new figure, like </w:t>
      </w:r>
      <w:r>
        <w:fldChar w:fldCharType="begin"/>
      </w:r>
      <w:r>
        <w:instrText xml:space="preserve"> REF _Ref118000451 \h </w:instrText>
      </w:r>
      <w:r>
        <w:fldChar w:fldCharType="separate"/>
      </w:r>
      <w:r w:rsidR="0041724F">
        <w:t xml:space="preserve">Figure </w:t>
      </w:r>
      <w:r w:rsidR="0041724F">
        <w:rPr>
          <w:noProof/>
        </w:rPr>
        <w:t>1</w:t>
      </w:r>
      <w:r>
        <w:fldChar w:fldCharType="end"/>
      </w:r>
      <w:r>
        <w:t xml:space="preserve"> below:</w:t>
      </w:r>
    </w:p>
    <w:p w14:paraId="34B02BCF" w14:textId="77777777" w:rsidR="00660607" w:rsidRDefault="00660607" w:rsidP="00660607">
      <w:pPr>
        <w:jc w:val="center"/>
      </w:pPr>
      <w:r>
        <w:rPr>
          <w:noProof/>
        </w:rPr>
        <w:drawing>
          <wp:inline distT="0" distB="0" distL="0" distR="0" wp14:anchorId="1428EC10" wp14:editId="00F4F117">
            <wp:extent cx="4886325" cy="3258901"/>
            <wp:effectExtent l="0" t="0" r="0" b="0"/>
            <wp:docPr id="7" name="Picture 7" descr="Panda | Panda in China | George Lu | Flic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nda | Panda in China | George Lu | Flick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254" cy="326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D8348" w14:textId="77777777" w:rsidR="00660607" w:rsidRDefault="00660607" w:rsidP="00660607">
      <w:pPr>
        <w:pStyle w:val="Caption"/>
      </w:pPr>
      <w:bookmarkStart w:id="5" w:name="_Ref118000451"/>
      <w:bookmarkStart w:id="6" w:name="_Toc118000684"/>
      <w:bookmarkStart w:id="7" w:name="_Toc11802996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1724F">
        <w:rPr>
          <w:noProof/>
        </w:rPr>
        <w:t>1</w:t>
      </w:r>
      <w:r>
        <w:fldChar w:fldCharType="end"/>
      </w:r>
      <w:bookmarkEnd w:id="5"/>
      <w:r>
        <w:t xml:space="preserve">: </w:t>
      </w:r>
      <w:r w:rsidR="00AB5F43">
        <w:t>A</w:t>
      </w:r>
      <w:r>
        <w:t xml:space="preserve"> panda sleeping</w:t>
      </w:r>
      <w:r>
        <w:rPr>
          <w:rStyle w:val="FootnoteReference"/>
        </w:rPr>
        <w:footnoteReference w:id="1"/>
      </w:r>
      <w:r>
        <w:t>.</w:t>
      </w:r>
      <w:bookmarkEnd w:id="6"/>
      <w:r w:rsidR="00E07E4D">
        <w:t xml:space="preserve"> This is called the </w:t>
      </w:r>
      <w:r w:rsidR="00E07E4D" w:rsidRPr="00E07E4D">
        <w:rPr>
          <w:i/>
          <w:iCs/>
        </w:rPr>
        <w:t>‘caption’</w:t>
      </w:r>
      <w:r w:rsidR="00E07E4D">
        <w:t xml:space="preserve"> of a figure.</w:t>
      </w:r>
      <w:bookmarkEnd w:id="7"/>
    </w:p>
    <w:p w14:paraId="00F24E42" w14:textId="77777777" w:rsidR="00660607" w:rsidRDefault="00660607" w:rsidP="00660607">
      <w:r>
        <w:t>To add a new reference: go to References &gt; Insert Citation &gt; (choose from list). To add this reference, first add the figure (as shown below), then go to References &gt; Cross-reference (choose “Reference type:” Figure and select “Insert reference to:” to “Only label and number”).</w:t>
      </w:r>
    </w:p>
    <w:p w14:paraId="6AB0D912" w14:textId="77777777" w:rsidR="00012355" w:rsidRPr="00660607" w:rsidRDefault="00660607" w:rsidP="00660607">
      <w:r w:rsidRPr="00660607">
        <w:rPr>
          <w:highlight w:val="yellow"/>
        </w:rPr>
        <w:t>Remember to ALWAYS update the cross-references, Contents, and List of Figures.</w:t>
      </w:r>
      <w:r w:rsidR="00012355">
        <w:rPr>
          <w:noProof/>
          <w:lang w:val="pt-BR"/>
        </w:rPr>
        <w:br w:type="page"/>
      </w:r>
    </w:p>
    <w:p w14:paraId="1D846FFE" w14:textId="77777777" w:rsidR="00012355" w:rsidRDefault="00012355" w:rsidP="00012355">
      <w:pPr>
        <w:pStyle w:val="Heading1"/>
        <w:rPr>
          <w:noProof/>
        </w:rPr>
      </w:pPr>
      <w:bookmarkStart w:id="8" w:name="_Toc118028316"/>
      <w:r w:rsidRPr="00012355">
        <w:rPr>
          <w:noProof/>
        </w:rPr>
        <w:lastRenderedPageBreak/>
        <w:t>[Tool-Project-Design]</w:t>
      </w:r>
      <w:bookmarkEnd w:id="8"/>
    </w:p>
    <w:p w14:paraId="7CC92A27" w14:textId="77777777" w:rsidR="00012355" w:rsidRDefault="006D59DE" w:rsidP="00012355">
      <w:r>
        <w:rPr>
          <w:highlight w:val="yellow"/>
        </w:rPr>
        <w:t xml:space="preserve"> (S</w:t>
      </w:r>
      <w:r w:rsidR="00012355" w:rsidRPr="00012355">
        <w:rPr>
          <w:highlight w:val="yellow"/>
        </w:rPr>
        <w:t>ubstitute this title by something more representative of what you di</w:t>
      </w:r>
      <w:r>
        <w:rPr>
          <w:highlight w:val="yellow"/>
        </w:rPr>
        <w:t>d)</w:t>
      </w:r>
    </w:p>
    <w:p w14:paraId="4C6313ED" w14:textId="77777777" w:rsidR="00012355" w:rsidRDefault="00012355" w:rsidP="00012355">
      <w:r>
        <w:t>Detail of SDLC phases or research methodology</w:t>
      </w:r>
    </w:p>
    <w:p w14:paraId="10004B62" w14:textId="77777777" w:rsidR="00012355" w:rsidRDefault="00012355" w:rsidP="00012355">
      <w:r>
        <w:t>List of features (using software process methodology or frameworks like Use Cases or User Stories)</w:t>
      </w:r>
    </w:p>
    <w:p w14:paraId="7658B1BC" w14:textId="77777777" w:rsidR="00012355" w:rsidRDefault="00012355" w:rsidP="00012355">
      <w:r>
        <w:t>(Useful diagrams) - substitute this title by the diagram you are describing, like Class Diagram, Activity Diagram, etc.</w:t>
      </w:r>
    </w:p>
    <w:p w14:paraId="43A76FE9" w14:textId="77777777" w:rsidR="00012355" w:rsidRDefault="00012355" w:rsidP="00012355">
      <w:r>
        <w:t>Implementation details worth mentioning</w:t>
      </w:r>
      <w:r w:rsidR="00660607">
        <w:t>.</w:t>
      </w:r>
    </w:p>
    <w:p w14:paraId="097D05CE" w14:textId="77777777" w:rsidR="00660607" w:rsidRDefault="00660607" w:rsidP="00660607">
      <w:r>
        <w:t xml:space="preserve">And here is </w:t>
      </w:r>
      <w:r>
        <w:fldChar w:fldCharType="begin"/>
      </w:r>
      <w:r>
        <w:instrText xml:space="preserve"> REF _Ref117999982 \h  \* MERGEFORMAT </w:instrText>
      </w:r>
      <w:r>
        <w:fldChar w:fldCharType="separate"/>
      </w:r>
      <w:r w:rsidR="0041724F">
        <w:t xml:space="preserve">Table </w:t>
      </w:r>
      <w:r w:rsidR="0041724F">
        <w:rPr>
          <w:noProof/>
        </w:rPr>
        <w:t>1</w:t>
      </w:r>
      <w:r w:rsidR="0041724F">
        <w:t xml:space="preserve">: A brief description of the </w:t>
      </w:r>
      <w:proofErr w:type="spellStart"/>
      <w:r w:rsidR="0041724F">
        <w:t>table.</w:t>
      </w:r>
      <w:r>
        <w:fldChar w:fldCharType="end"/>
      </w:r>
      <w:r>
        <w:fldChar w:fldCharType="begin"/>
      </w:r>
      <w:r>
        <w:instrText xml:space="preserve"> REF _Ref117999993 \h  \* MERGEFORMAT </w:instrText>
      </w:r>
      <w:r>
        <w:fldChar w:fldCharType="separate"/>
      </w:r>
      <w:r w:rsidR="0041724F">
        <w:t>Table</w:t>
      </w:r>
      <w:proofErr w:type="spellEnd"/>
      <w:r w:rsidR="0041724F">
        <w:t xml:space="preserve"> </w:t>
      </w:r>
      <w:r w:rsidR="0041724F">
        <w:rPr>
          <w:noProof/>
        </w:rPr>
        <w:t>1</w:t>
      </w:r>
      <w:r>
        <w:fldChar w:fldCharType="end"/>
      </w:r>
      <w:r>
        <w:t>, showing a list of important things. To add this reference, first create the table (as shown below), then go to References &gt; Cross-reference (choose “Reference type:” Table and select “Insert reference to:” to “Only label and number”).</w:t>
      </w:r>
    </w:p>
    <w:p w14:paraId="1C54603E" w14:textId="77777777" w:rsidR="00660607" w:rsidRDefault="00660607" w:rsidP="00660607">
      <w:pPr>
        <w:pStyle w:val="Caption"/>
        <w:keepNext/>
      </w:pPr>
      <w:bookmarkStart w:id="9" w:name="_Ref117999993"/>
      <w:bookmarkStart w:id="10" w:name="_Ref11799998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1724F">
        <w:rPr>
          <w:noProof/>
        </w:rPr>
        <w:t>1</w:t>
      </w:r>
      <w:r>
        <w:fldChar w:fldCharType="end"/>
      </w:r>
      <w:bookmarkEnd w:id="9"/>
      <w:r>
        <w:t xml:space="preserve">: </w:t>
      </w:r>
      <w:r w:rsidR="003A38FF">
        <w:t>A</w:t>
      </w:r>
      <w:r>
        <w:t xml:space="preserve"> </w:t>
      </w:r>
      <w:r w:rsidR="003A38FF">
        <w:t>brief description of the table</w:t>
      </w:r>
      <w:r>
        <w:t>.</w:t>
      </w:r>
      <w:bookmarkEnd w:id="10"/>
      <w:r w:rsidR="00E07E4D">
        <w:t xml:space="preserve"> This is the table </w:t>
      </w:r>
      <w:r w:rsidR="00E07E4D" w:rsidRPr="00E07E4D">
        <w:rPr>
          <w:i/>
          <w:iCs/>
        </w:rPr>
        <w:t>‘caption’</w:t>
      </w:r>
      <w:r w:rsidR="00E07E4D">
        <w:t>.</w:t>
      </w: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1736"/>
        <w:gridCol w:w="1736"/>
        <w:gridCol w:w="1736"/>
        <w:gridCol w:w="1737"/>
      </w:tblGrid>
      <w:tr w:rsidR="00660607" w14:paraId="4869EEE7" w14:textId="77777777" w:rsidTr="00B24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36" w:type="dxa"/>
          </w:tcPr>
          <w:p w14:paraId="6BFCEB09" w14:textId="77777777" w:rsidR="00660607" w:rsidRDefault="00660607" w:rsidP="00B24983">
            <w:pPr>
              <w:ind w:firstLine="0"/>
            </w:pPr>
            <w:r>
              <w:t>Description</w:t>
            </w:r>
          </w:p>
        </w:tc>
        <w:tc>
          <w:tcPr>
            <w:tcW w:w="1736" w:type="dxa"/>
          </w:tcPr>
          <w:p w14:paraId="60D1A12B" w14:textId="77777777" w:rsidR="00660607" w:rsidRDefault="00660607" w:rsidP="00B2498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  <w:tc>
          <w:tcPr>
            <w:tcW w:w="1736" w:type="dxa"/>
          </w:tcPr>
          <w:p w14:paraId="6520D3D9" w14:textId="77777777" w:rsidR="00660607" w:rsidRDefault="00660607" w:rsidP="00B2498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Tag</w:t>
            </w:r>
          </w:p>
        </w:tc>
        <w:tc>
          <w:tcPr>
            <w:tcW w:w="1737" w:type="dxa"/>
          </w:tcPr>
          <w:p w14:paraId="376C14E2" w14:textId="77777777" w:rsidR="00660607" w:rsidRDefault="00660607" w:rsidP="00B2498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660607" w14:paraId="75CBB565" w14:textId="77777777" w:rsidTr="00B24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14:paraId="22FEF4BA" w14:textId="77777777" w:rsidR="00660607" w:rsidRDefault="00660607" w:rsidP="00B24983">
            <w:pPr>
              <w:ind w:firstLine="0"/>
            </w:pPr>
            <w:r>
              <w:t>Abnormal</w:t>
            </w:r>
          </w:p>
        </w:tc>
        <w:tc>
          <w:tcPr>
            <w:tcW w:w="1736" w:type="dxa"/>
          </w:tcPr>
          <w:p w14:paraId="29FF511F" w14:textId="77777777" w:rsidR="00660607" w:rsidRDefault="00660607" w:rsidP="00B2498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£10</w:t>
            </w:r>
          </w:p>
        </w:tc>
        <w:tc>
          <w:tcPr>
            <w:tcW w:w="1736" w:type="dxa"/>
          </w:tcPr>
          <w:p w14:paraId="42D7EC07" w14:textId="77777777" w:rsidR="00660607" w:rsidRDefault="00660607" w:rsidP="00B2498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#44</w:t>
            </w:r>
          </w:p>
        </w:tc>
        <w:tc>
          <w:tcPr>
            <w:tcW w:w="1737" w:type="dxa"/>
          </w:tcPr>
          <w:p w14:paraId="7086933E" w14:textId="77777777" w:rsidR="00660607" w:rsidRDefault="00660607" w:rsidP="00B2498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660607" w14:paraId="66BF34D1" w14:textId="77777777" w:rsidTr="00B249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14:paraId="22FAD7E8" w14:textId="77777777" w:rsidR="00660607" w:rsidRDefault="00660607" w:rsidP="00B24983">
            <w:pPr>
              <w:ind w:firstLine="0"/>
            </w:pPr>
            <w:r>
              <w:t>Normal</w:t>
            </w:r>
          </w:p>
        </w:tc>
        <w:tc>
          <w:tcPr>
            <w:tcW w:w="1736" w:type="dxa"/>
          </w:tcPr>
          <w:p w14:paraId="0C39AEA2" w14:textId="77777777" w:rsidR="00660607" w:rsidRDefault="00660607" w:rsidP="00B2498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£100</w:t>
            </w:r>
          </w:p>
        </w:tc>
        <w:tc>
          <w:tcPr>
            <w:tcW w:w="1736" w:type="dxa"/>
          </w:tcPr>
          <w:p w14:paraId="1BED3E0B" w14:textId="77777777" w:rsidR="00660607" w:rsidRDefault="00660607" w:rsidP="00B2498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#4566</w:t>
            </w:r>
          </w:p>
        </w:tc>
        <w:tc>
          <w:tcPr>
            <w:tcW w:w="1737" w:type="dxa"/>
          </w:tcPr>
          <w:p w14:paraId="7771E085" w14:textId="77777777" w:rsidR="00660607" w:rsidRDefault="00660607" w:rsidP="00B2498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</w:tbl>
    <w:p w14:paraId="505A2259" w14:textId="77777777" w:rsidR="00660607" w:rsidRPr="004A0E12" w:rsidRDefault="00660607" w:rsidP="00660607">
      <w:r>
        <w:t>To create the caption for this table, after creating the table and formatting like above, go to References &gt; Insert Caption (options: Table).</w:t>
      </w:r>
    </w:p>
    <w:p w14:paraId="2CE483CE" w14:textId="77777777" w:rsidR="00012355" w:rsidRDefault="00012355" w:rsidP="00012355">
      <w:pPr>
        <w:pStyle w:val="Heading2"/>
        <w:rPr>
          <w:noProof/>
        </w:rPr>
      </w:pPr>
      <w:bookmarkStart w:id="11" w:name="_Toc118028317"/>
      <w:r>
        <w:rPr>
          <w:noProof/>
        </w:rPr>
        <w:t>Heading 2</w:t>
      </w:r>
      <w:bookmarkEnd w:id="11"/>
    </w:p>
    <w:p w14:paraId="55A136A6" w14:textId="77777777" w:rsidR="00012355" w:rsidRPr="00012355" w:rsidRDefault="00012355" w:rsidP="00012355">
      <w:r>
        <w:t>Add a sub-section.</w:t>
      </w:r>
    </w:p>
    <w:p w14:paraId="24BA5CB7" w14:textId="77777777" w:rsidR="00012355" w:rsidRDefault="00012355" w:rsidP="00012355">
      <w:pPr>
        <w:pStyle w:val="Heading3"/>
        <w:rPr>
          <w:noProof/>
        </w:rPr>
      </w:pPr>
      <w:bookmarkStart w:id="12" w:name="_Toc118028318"/>
      <w:r>
        <w:rPr>
          <w:noProof/>
        </w:rPr>
        <w:t>Heading 3</w:t>
      </w:r>
      <w:bookmarkEnd w:id="12"/>
    </w:p>
    <w:p w14:paraId="1C83AD3A" w14:textId="77777777" w:rsidR="00012355" w:rsidRDefault="00012355" w:rsidP="00012355">
      <w:pPr>
        <w:rPr>
          <w:noProof/>
        </w:rPr>
      </w:pPr>
      <w:r>
        <w:rPr>
          <w:noProof/>
        </w:rPr>
        <w:t>Add a sub-sub-section (remember that you probably don’t need to go beyond three levels).</w:t>
      </w:r>
    </w:p>
    <w:p w14:paraId="02994E42" w14:textId="77777777" w:rsidR="00012355" w:rsidRDefault="00012355" w:rsidP="00012355">
      <w:pPr>
        <w:ind w:firstLine="0"/>
        <w:rPr>
          <w:noProof/>
        </w:rPr>
      </w:pPr>
    </w:p>
    <w:p w14:paraId="4E5BF8B1" w14:textId="77777777" w:rsidR="00012355" w:rsidRDefault="00012355">
      <w:pPr>
        <w:spacing w:line="240" w:lineRule="auto"/>
        <w:ind w:firstLine="0"/>
        <w:jc w:val="left"/>
        <w:rPr>
          <w:noProof/>
          <w:lang w:val="pt-BR"/>
        </w:rPr>
      </w:pPr>
      <w:r>
        <w:rPr>
          <w:noProof/>
          <w:lang w:val="pt-BR"/>
        </w:rPr>
        <w:br w:type="page"/>
      </w:r>
    </w:p>
    <w:p w14:paraId="3960796B" w14:textId="77777777" w:rsidR="00012355" w:rsidRDefault="00012355" w:rsidP="00012355">
      <w:pPr>
        <w:pStyle w:val="Heading1"/>
        <w:rPr>
          <w:noProof/>
        </w:rPr>
      </w:pPr>
      <w:bookmarkStart w:id="13" w:name="_Toc118028319"/>
      <w:r>
        <w:rPr>
          <w:noProof/>
        </w:rPr>
        <w:lastRenderedPageBreak/>
        <w:t>Results</w:t>
      </w:r>
      <w:bookmarkEnd w:id="13"/>
    </w:p>
    <w:p w14:paraId="451EC38E" w14:textId="77777777" w:rsidR="00C42BAE" w:rsidRDefault="00C42BAE" w:rsidP="00012355">
      <w:r>
        <w:t>Add your results here, screen captures (</w:t>
      </w:r>
      <w:r w:rsidRPr="000260F2">
        <w:rPr>
          <w:highlight w:val="yellow"/>
        </w:rPr>
        <w:t>NOT CODE</w:t>
      </w:r>
      <w:r>
        <w:t xml:space="preserve">, only important </w:t>
      </w:r>
      <w:r w:rsidRPr="0068317B">
        <w:rPr>
          <w:b/>
          <w:bCs/>
        </w:rPr>
        <w:t>algorithms</w:t>
      </w:r>
      <w:r w:rsidR="0068317B">
        <w:t xml:space="preserve"> that help you ‘tell the story’ of what you did</w:t>
      </w:r>
      <w:r>
        <w:t>)</w:t>
      </w:r>
      <w:r w:rsidR="0068317B">
        <w:t xml:space="preserve">. </w:t>
      </w:r>
      <w:r w:rsidR="00573BDE" w:rsidRPr="00573BDE">
        <w:rPr>
          <w:b/>
          <w:bCs/>
        </w:rPr>
        <w:t>You can add your code in the Appendix (not a capture/image of your code, but the code</w:t>
      </w:r>
      <w:r w:rsidR="006A626A">
        <w:rPr>
          <w:b/>
          <w:bCs/>
        </w:rPr>
        <w:t xml:space="preserve"> as </w:t>
      </w:r>
      <w:r w:rsidR="006A626A" w:rsidRPr="006A626A">
        <w:rPr>
          <w:b/>
          <w:bCs/>
          <w:i/>
          <w:iCs/>
        </w:rPr>
        <w:t>text</w:t>
      </w:r>
      <w:r w:rsidR="00573BDE" w:rsidRPr="00573BDE">
        <w:rPr>
          <w:b/>
          <w:bCs/>
        </w:rPr>
        <w:t>)</w:t>
      </w:r>
      <w:r w:rsidR="00BC5630">
        <w:t xml:space="preserve"> – Look at Appendix </w:t>
      </w:r>
      <w:r w:rsidR="006A626A">
        <w:t xml:space="preserve">at </w:t>
      </w:r>
      <w:r w:rsidR="00BC5630">
        <w:t xml:space="preserve">Section </w:t>
      </w:r>
      <w:r w:rsidR="00BC5630">
        <w:fldChar w:fldCharType="begin"/>
      </w:r>
      <w:r w:rsidR="00BC5630">
        <w:instrText xml:space="preserve"> REF _Ref118014117 \r \h </w:instrText>
      </w:r>
      <w:r w:rsidR="00BC5630">
        <w:fldChar w:fldCharType="separate"/>
      </w:r>
      <w:r w:rsidR="0041724F">
        <w:t>6.2</w:t>
      </w:r>
      <w:r w:rsidR="00BC5630">
        <w:fldChar w:fldCharType="end"/>
      </w:r>
      <w:r w:rsidR="00573BDE">
        <w:t xml:space="preserve">. </w:t>
      </w:r>
      <w:r w:rsidR="006A626A">
        <w:t>A</w:t>
      </w:r>
      <w:r w:rsidR="000260F2">
        <w:t>void black screen captures.</w:t>
      </w:r>
    </w:p>
    <w:p w14:paraId="4840F594" w14:textId="77777777" w:rsidR="00D01024" w:rsidRDefault="00D01024" w:rsidP="00012355">
      <w:r>
        <w:t>You could cite an important cyber security tool such as Nmap</w:t>
      </w:r>
      <w:sdt>
        <w:sdtPr>
          <w:id w:val="-641185911"/>
          <w:citation/>
        </w:sdtPr>
        <w:sdtContent>
          <w:r>
            <w:fldChar w:fldCharType="begin"/>
          </w:r>
          <w:r>
            <w:rPr>
              <w:lang w:val="pt-BR"/>
            </w:rPr>
            <w:instrText xml:space="preserve"> CITATION Nma22 \l 1046 </w:instrText>
          </w:r>
          <w:r>
            <w:fldChar w:fldCharType="separate"/>
          </w:r>
          <w:r>
            <w:rPr>
              <w:noProof/>
              <w:lang w:val="pt-BR"/>
            </w:rPr>
            <w:t xml:space="preserve"> </w:t>
          </w:r>
          <w:r w:rsidRPr="00D01024">
            <w:rPr>
              <w:noProof/>
              <w:lang w:val="pt-BR"/>
            </w:rPr>
            <w:t>(Nmap, 2022)</w:t>
          </w:r>
          <w:r>
            <w:fldChar w:fldCharType="end"/>
          </w:r>
        </w:sdtContent>
      </w:sdt>
      <w:r>
        <w:t xml:space="preserve">, for example. Look at References &gt; Manage Sources for learning how to insert new references of this type (Document from web site). </w:t>
      </w:r>
      <w:r w:rsidRPr="00D01024">
        <w:rPr>
          <w:highlight w:val="yellow"/>
        </w:rPr>
        <w:t>Again: you should NOT abuse this: only insert web references from strong web-sites and permanent links, not something that will disappear from Internet perhaps tomorrow.</w:t>
      </w:r>
    </w:p>
    <w:p w14:paraId="7F1A042E" w14:textId="77777777" w:rsidR="000260F2" w:rsidRDefault="000260F2" w:rsidP="00012355">
      <w:r>
        <w:t>How users can access the features?</w:t>
      </w:r>
    </w:p>
    <w:p w14:paraId="241F5B9D" w14:textId="77777777" w:rsidR="00E07E4D" w:rsidRDefault="00E07E4D" w:rsidP="00012355">
      <w:r>
        <w:t>If related, add the experiments you have designed to use/test the application.</w:t>
      </w:r>
    </w:p>
    <w:p w14:paraId="620A5619" w14:textId="77777777" w:rsidR="000260F2" w:rsidRDefault="000260F2" w:rsidP="00012355">
      <w:r>
        <w:t>Add GitHub/GitLab (etc) sources and links.</w:t>
      </w:r>
    </w:p>
    <w:p w14:paraId="4195E289" w14:textId="77777777" w:rsidR="00E07E4D" w:rsidRDefault="00E07E4D" w:rsidP="00012355">
      <w:r>
        <w:t>Add details about the architecture you ran your experiments.</w:t>
      </w:r>
    </w:p>
    <w:p w14:paraId="2E20795D" w14:textId="77777777" w:rsidR="00012355" w:rsidRDefault="00012355" w:rsidP="00012355">
      <w:r>
        <w:t>Usability testing with actual (potential) users</w:t>
      </w:r>
    </w:p>
    <w:p w14:paraId="2EDCA53A" w14:textId="77777777" w:rsidR="00012355" w:rsidRPr="004A0E12" w:rsidRDefault="00012355" w:rsidP="00012355">
      <w:r>
        <w:t>Discussion of results: have you done everything you promised?</w:t>
      </w:r>
    </w:p>
    <w:p w14:paraId="61BB5DA3" w14:textId="77777777" w:rsidR="00012355" w:rsidRDefault="00012355" w:rsidP="00012355">
      <w:pPr>
        <w:pStyle w:val="Heading2"/>
        <w:rPr>
          <w:noProof/>
        </w:rPr>
      </w:pPr>
      <w:bookmarkStart w:id="14" w:name="_Toc118028320"/>
      <w:r>
        <w:rPr>
          <w:noProof/>
        </w:rPr>
        <w:t>Heading 2</w:t>
      </w:r>
      <w:bookmarkEnd w:id="14"/>
    </w:p>
    <w:p w14:paraId="6C041F90" w14:textId="77777777" w:rsidR="00012355" w:rsidRPr="00012355" w:rsidRDefault="00012355" w:rsidP="00012355">
      <w:r>
        <w:t>Add a sub-section.</w:t>
      </w:r>
    </w:p>
    <w:p w14:paraId="753BBFFC" w14:textId="77777777" w:rsidR="00012355" w:rsidRDefault="00012355" w:rsidP="00012355">
      <w:pPr>
        <w:pStyle w:val="Heading3"/>
        <w:rPr>
          <w:noProof/>
        </w:rPr>
      </w:pPr>
      <w:bookmarkStart w:id="15" w:name="_Toc118028321"/>
      <w:r>
        <w:rPr>
          <w:noProof/>
        </w:rPr>
        <w:t>Heading 3</w:t>
      </w:r>
      <w:bookmarkEnd w:id="15"/>
    </w:p>
    <w:p w14:paraId="10411D50" w14:textId="77777777" w:rsidR="00012355" w:rsidRDefault="00012355" w:rsidP="00012355">
      <w:pPr>
        <w:rPr>
          <w:noProof/>
        </w:rPr>
      </w:pPr>
      <w:r>
        <w:rPr>
          <w:noProof/>
        </w:rPr>
        <w:t>Add a sub-sub-section (remember that you probably don’t need to go beyond three levels).</w:t>
      </w:r>
    </w:p>
    <w:p w14:paraId="2D0E35CB" w14:textId="77777777" w:rsidR="00012355" w:rsidRDefault="00012355" w:rsidP="00012355">
      <w:pPr>
        <w:ind w:firstLine="0"/>
        <w:rPr>
          <w:noProof/>
        </w:rPr>
      </w:pPr>
    </w:p>
    <w:p w14:paraId="15327B46" w14:textId="77777777" w:rsidR="00012355" w:rsidRDefault="00012355">
      <w:pPr>
        <w:spacing w:line="240" w:lineRule="auto"/>
        <w:ind w:firstLine="0"/>
        <w:jc w:val="left"/>
        <w:rPr>
          <w:noProof/>
          <w:lang w:val="pt-BR"/>
        </w:rPr>
      </w:pPr>
      <w:r>
        <w:rPr>
          <w:noProof/>
          <w:lang w:val="pt-BR"/>
        </w:rPr>
        <w:br w:type="page"/>
      </w:r>
    </w:p>
    <w:p w14:paraId="4CAFEDB1" w14:textId="77777777" w:rsidR="00012355" w:rsidRDefault="00012355" w:rsidP="00012355">
      <w:pPr>
        <w:pStyle w:val="Heading1"/>
        <w:rPr>
          <w:noProof/>
        </w:rPr>
      </w:pPr>
      <w:bookmarkStart w:id="16" w:name="_Toc118028322"/>
      <w:r>
        <w:rPr>
          <w:noProof/>
        </w:rPr>
        <w:lastRenderedPageBreak/>
        <w:t>Conclusion (or Final considerations)</w:t>
      </w:r>
      <w:bookmarkEnd w:id="16"/>
    </w:p>
    <w:p w14:paraId="143E8129" w14:textId="77777777" w:rsidR="00012355" w:rsidRDefault="00D86972" w:rsidP="00012355">
      <w:r>
        <w:t>Detail</w:t>
      </w:r>
      <w:r w:rsidR="00012355">
        <w:t xml:space="preserve"> what you promised and what you delivered</w:t>
      </w:r>
      <w:r>
        <w:t>. Be honest, don’t oversell small accomplishments. State the difficulties or perhaps ambition that was not fulfilled. Explain why.</w:t>
      </w:r>
    </w:p>
    <w:p w14:paraId="3CEDBDEA" w14:textId="77777777" w:rsidR="00D86972" w:rsidRDefault="00D86972" w:rsidP="00012355">
      <w:r>
        <w:t>Reflect your achievements here.</w:t>
      </w:r>
    </w:p>
    <w:p w14:paraId="079B8072" w14:textId="77777777" w:rsidR="00D86972" w:rsidRDefault="00D86972" w:rsidP="00012355">
      <w:r>
        <w:t xml:space="preserve">Comment the things that worked and the product you have worked on. </w:t>
      </w:r>
    </w:p>
    <w:p w14:paraId="739B3EFF" w14:textId="77777777" w:rsidR="00012355" w:rsidRDefault="00012355" w:rsidP="00012355">
      <w:r>
        <w:t>List limitations of your work, useful use cases and audience that may profit</w:t>
      </w:r>
      <w:r w:rsidR="00D86972">
        <w:t>.</w:t>
      </w:r>
    </w:p>
    <w:p w14:paraId="25CCB593" w14:textId="77777777" w:rsidR="00012355" w:rsidRPr="004A0E12" w:rsidRDefault="00012355" w:rsidP="00012355">
      <w:r>
        <w:t>Wrap up with other important information or highlight features you deem important</w:t>
      </w:r>
    </w:p>
    <w:p w14:paraId="395E8279" w14:textId="77777777" w:rsidR="00012355" w:rsidRDefault="00D86972" w:rsidP="00012355">
      <w:pPr>
        <w:pStyle w:val="Heading2"/>
        <w:rPr>
          <w:noProof/>
        </w:rPr>
      </w:pPr>
      <w:bookmarkStart w:id="17" w:name="_Toc118028323"/>
      <w:r>
        <w:rPr>
          <w:noProof/>
        </w:rPr>
        <w:t>Future work</w:t>
      </w:r>
      <w:bookmarkEnd w:id="17"/>
    </w:p>
    <w:p w14:paraId="79C02D07" w14:textId="77777777" w:rsidR="00012355" w:rsidRDefault="00D86972" w:rsidP="00D86972">
      <w:pPr>
        <w:rPr>
          <w:rFonts w:cs="Arial"/>
          <w:b/>
          <w:bCs/>
          <w:noProof/>
          <w:szCs w:val="26"/>
        </w:rPr>
      </w:pPr>
      <w:r>
        <w:t>Comment what remains to be done (future work from what you did)</w:t>
      </w:r>
    </w:p>
    <w:p w14:paraId="5C8C53E9" w14:textId="77777777" w:rsidR="00D86972" w:rsidRDefault="00D86972" w:rsidP="00D86972">
      <w:pPr>
        <w:rPr>
          <w:noProof/>
        </w:rPr>
      </w:pPr>
    </w:p>
    <w:p w14:paraId="0E7C00EB" w14:textId="77777777" w:rsidR="00012355" w:rsidRDefault="00012355">
      <w:pPr>
        <w:spacing w:line="240" w:lineRule="auto"/>
        <w:ind w:firstLine="0"/>
        <w:jc w:val="left"/>
        <w:rPr>
          <w:noProof/>
          <w:lang w:val="pt-BR"/>
        </w:rPr>
      </w:pPr>
      <w:r>
        <w:rPr>
          <w:noProof/>
          <w:lang w:val="pt-BR"/>
        </w:rPr>
        <w:br w:type="page"/>
      </w:r>
    </w:p>
    <w:bookmarkStart w:id="18" w:name="_Toc118028324" w:displacedByCustomXml="next"/>
    <w:sdt>
      <w:sdtPr>
        <w:rPr>
          <w:rFonts w:cs="Times New Roman"/>
          <w:b w:val="0"/>
          <w:bCs w:val="0"/>
          <w:sz w:val="21"/>
          <w:szCs w:val="24"/>
        </w:rPr>
        <w:id w:val="-91158135"/>
        <w:docPartObj>
          <w:docPartGallery w:val="Bibliographies"/>
          <w:docPartUnique/>
        </w:docPartObj>
      </w:sdtPr>
      <w:sdtContent>
        <w:p w14:paraId="463BE0BB" w14:textId="77777777" w:rsidR="00C42BAE" w:rsidRDefault="006E22A7" w:rsidP="00C42BAE">
          <w:pPr>
            <w:pStyle w:val="Heading1"/>
            <w:numPr>
              <w:ilvl w:val="0"/>
              <w:numId w:val="0"/>
            </w:numPr>
          </w:pPr>
          <w:r>
            <w:t>References</w:t>
          </w:r>
          <w:bookmarkEnd w:id="18"/>
        </w:p>
        <w:sdt>
          <w:sdtPr>
            <w:id w:val="111145805"/>
            <w:bibliography/>
          </w:sdtPr>
          <w:sdtContent>
            <w:p w14:paraId="022949F8" w14:textId="77777777" w:rsidR="00D01024" w:rsidRDefault="00C42BAE" w:rsidP="00D01024">
              <w:pPr>
                <w:pStyle w:val="Bibliography"/>
                <w:ind w:left="720" w:hanging="720"/>
                <w:rPr>
                  <w:noProof/>
                  <w:sz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01024">
                <w:rPr>
                  <w:noProof/>
                </w:rPr>
                <w:t xml:space="preserve">Arnaboldi, L., Czekster, R., Morisset, C., &amp; Metere, R. (2020). Modelling load-changing attacks in cyber-physical systems. </w:t>
              </w:r>
              <w:r w:rsidR="00D01024">
                <w:rPr>
                  <w:i/>
                  <w:iCs/>
                  <w:noProof/>
                </w:rPr>
                <w:t>Electronic Notes in Theoretical Computer Science, 353.</w:t>
              </w:r>
              <w:r w:rsidR="00D01024">
                <w:rPr>
                  <w:noProof/>
                </w:rPr>
                <w:t>, 39-60.</w:t>
              </w:r>
            </w:p>
            <w:p w14:paraId="05074F04" w14:textId="77777777" w:rsidR="00D01024" w:rsidRDefault="00D01024" w:rsidP="00D0102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Nmap. (2022, October 30). </w:t>
              </w:r>
              <w:r>
                <w:rPr>
                  <w:i/>
                  <w:iCs/>
                  <w:noProof/>
                </w:rPr>
                <w:t>Nmap. Nmap: the Network Mapper - Free Security Scanner.</w:t>
              </w:r>
              <w:r>
                <w:rPr>
                  <w:noProof/>
                </w:rPr>
                <w:t xml:space="preserve"> Retrieved from https://nmap.org/</w:t>
              </w:r>
            </w:p>
            <w:p w14:paraId="046F0E79" w14:textId="77777777" w:rsidR="00C42BAE" w:rsidRDefault="00C42BAE" w:rsidP="00D0102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38ADD0A" w14:textId="77777777" w:rsidR="00012355" w:rsidRDefault="00012355" w:rsidP="00012355">
      <w:pPr>
        <w:rPr>
          <w:rFonts w:cs="Arial"/>
          <w:b/>
          <w:bCs/>
          <w:iCs/>
          <w:noProof/>
          <w:sz w:val="24"/>
          <w:szCs w:val="28"/>
        </w:rPr>
      </w:pPr>
    </w:p>
    <w:p w14:paraId="714E8FD7" w14:textId="77777777" w:rsidR="00012355" w:rsidRPr="00012355" w:rsidRDefault="00012355" w:rsidP="00012355">
      <w:pPr>
        <w:rPr>
          <w:noProof/>
          <w:lang w:val="pt-BR"/>
        </w:rPr>
      </w:pPr>
    </w:p>
    <w:p w14:paraId="6DF121CA" w14:textId="77777777" w:rsidR="00E125AE" w:rsidRDefault="00E125AE" w:rsidP="00E125AE">
      <w:pPr>
        <w:ind w:firstLine="0"/>
        <w:rPr>
          <w:noProof/>
        </w:rPr>
      </w:pPr>
      <w:r>
        <w:rPr>
          <w:noProof/>
        </w:rPr>
        <w:br w:type="page"/>
      </w:r>
    </w:p>
    <w:p w14:paraId="56AA37CB" w14:textId="77777777" w:rsidR="00E125AE" w:rsidRDefault="00E125AE" w:rsidP="00E125AE">
      <w:pPr>
        <w:pStyle w:val="Heading1"/>
        <w:rPr>
          <w:noProof/>
        </w:rPr>
      </w:pPr>
      <w:bookmarkStart w:id="19" w:name="_Toc118028325"/>
      <w:r>
        <w:rPr>
          <w:noProof/>
        </w:rPr>
        <w:lastRenderedPageBreak/>
        <w:t>Appendices</w:t>
      </w:r>
      <w:bookmarkEnd w:id="19"/>
    </w:p>
    <w:p w14:paraId="5B2B58DC" w14:textId="77777777" w:rsidR="00E125AE" w:rsidRDefault="00D86972" w:rsidP="00E125AE">
      <w:pPr>
        <w:pStyle w:val="Heading2"/>
        <w:rPr>
          <w:noProof/>
        </w:rPr>
      </w:pPr>
      <w:bookmarkStart w:id="20" w:name="_Toc118028326"/>
      <w:r>
        <w:rPr>
          <w:noProof/>
        </w:rPr>
        <w:t>Appendix 1: SDLC details</w:t>
      </w:r>
      <w:bookmarkEnd w:id="20"/>
    </w:p>
    <w:p w14:paraId="28FCE244" w14:textId="77777777" w:rsidR="00D86972" w:rsidRPr="00D86972" w:rsidRDefault="00D86972" w:rsidP="00D86972">
      <w:r>
        <w:t xml:space="preserve">Add other details about </w:t>
      </w:r>
      <w:proofErr w:type="spellStart"/>
      <w:r>
        <w:t>theh</w:t>
      </w:r>
      <w:proofErr w:type="spellEnd"/>
      <w:r>
        <w:t xml:space="preserve"> SDLC not mentioned earlier. Like the original (first draft) of the Backlog, or other interesting things you did throughout the project.</w:t>
      </w:r>
    </w:p>
    <w:p w14:paraId="0881053A" w14:textId="77777777" w:rsidR="00E125AE" w:rsidRDefault="00E125AE" w:rsidP="00E125AE">
      <w:pPr>
        <w:pStyle w:val="Heading2"/>
        <w:rPr>
          <w:noProof/>
        </w:rPr>
      </w:pPr>
      <w:bookmarkStart w:id="21" w:name="_Ref118014117"/>
      <w:bookmarkStart w:id="22" w:name="_Ref118014140"/>
      <w:bookmarkStart w:id="23" w:name="_Toc118028327"/>
      <w:r>
        <w:rPr>
          <w:noProof/>
        </w:rPr>
        <w:t xml:space="preserve">Appendix 2: </w:t>
      </w:r>
      <w:r w:rsidR="00D86972">
        <w:rPr>
          <w:noProof/>
        </w:rPr>
        <w:t>Code</w:t>
      </w:r>
      <w:bookmarkEnd w:id="21"/>
      <w:bookmarkEnd w:id="22"/>
      <w:bookmarkEnd w:id="23"/>
    </w:p>
    <w:p w14:paraId="58B2303A" w14:textId="77777777" w:rsidR="00A86C4B" w:rsidRDefault="00D86972" w:rsidP="00A86C4B">
      <w:r>
        <w:t>Add code (most important listings) for your project.</w:t>
      </w:r>
      <w:r w:rsidR="00573BDE">
        <w:t xml:space="preserve"> Use this tool to highlight the syntax of your code (and add line numbers): </w:t>
      </w:r>
      <w:hyperlink r:id="rId13" w:history="1">
        <w:r w:rsidR="00573BDE" w:rsidRPr="00026EB9">
          <w:rPr>
            <w:rStyle w:val="Hyperlink"/>
          </w:rPr>
          <w:t>http://hilite.me/</w:t>
        </w:r>
      </w:hyperlink>
      <w:r w:rsidR="00A86C4B">
        <w:t xml:space="preserve">. </w:t>
      </w:r>
      <w:r w:rsidR="00A86C4B" w:rsidRPr="00A86C4B">
        <w:rPr>
          <w:i/>
          <w:iCs/>
        </w:rPr>
        <w:t xml:space="preserve">Paste the HTML output directly </w:t>
      </w:r>
      <w:r w:rsidR="00F36C6A">
        <w:rPr>
          <w:i/>
          <w:iCs/>
        </w:rPr>
        <w:t>here (fix format as needed)</w:t>
      </w:r>
      <w:r w:rsidR="00A86C4B">
        <w:t>.</w:t>
      </w:r>
    </w:p>
    <w:p w14:paraId="46F0F6B7" w14:textId="77777777" w:rsidR="00D86972" w:rsidRDefault="00D86972" w:rsidP="00A86C4B">
      <w:r>
        <w:t>This is an example</w:t>
      </w:r>
      <w:r w:rsidR="00573BDE">
        <w:t xml:space="preserve"> of a Code Listing</w:t>
      </w:r>
      <w:r>
        <w:t>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AEA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8495"/>
      </w:tblGrid>
      <w:tr w:rsidR="00A86C4B" w:rsidRPr="00573BDE" w14:paraId="4B870108" w14:textId="77777777" w:rsidTr="00A86C4B">
        <w:trPr>
          <w:tblCellSpacing w:w="15" w:type="dxa"/>
          <w:jc w:val="center"/>
        </w:trPr>
        <w:tc>
          <w:tcPr>
            <w:tcW w:w="380" w:type="dxa"/>
            <w:shd w:val="clear" w:color="auto" w:fill="EAEAEA"/>
            <w:vAlign w:val="center"/>
            <w:hideMark/>
          </w:tcPr>
          <w:p w14:paraId="25359590" w14:textId="77777777" w:rsidR="00A86C4B" w:rsidRPr="00573BDE" w:rsidRDefault="00A86C4B" w:rsidP="008B3E5A">
            <w:pPr>
              <w:pStyle w:val="HTMLPreformatted"/>
              <w:spacing w:line="300" w:lineRule="auto"/>
              <w:rPr>
                <w:sz w:val="22"/>
                <w:szCs w:val="22"/>
              </w:rPr>
            </w:pPr>
            <w:r w:rsidRPr="00573BDE">
              <w:rPr>
                <w:sz w:val="22"/>
                <w:szCs w:val="22"/>
              </w:rPr>
              <w:t>1</w:t>
            </w:r>
          </w:p>
          <w:p w14:paraId="13B768F1" w14:textId="77777777" w:rsidR="00A86C4B" w:rsidRPr="00573BDE" w:rsidRDefault="00A86C4B" w:rsidP="008B3E5A">
            <w:pPr>
              <w:pStyle w:val="HTMLPreformatted"/>
              <w:spacing w:line="300" w:lineRule="auto"/>
              <w:rPr>
                <w:sz w:val="22"/>
                <w:szCs w:val="22"/>
              </w:rPr>
            </w:pPr>
            <w:r w:rsidRPr="00573BDE">
              <w:rPr>
                <w:sz w:val="22"/>
                <w:szCs w:val="22"/>
              </w:rPr>
              <w:t>2</w:t>
            </w:r>
          </w:p>
          <w:p w14:paraId="7E419ECB" w14:textId="77777777" w:rsidR="00A86C4B" w:rsidRPr="00573BDE" w:rsidRDefault="00A86C4B" w:rsidP="008B3E5A">
            <w:pPr>
              <w:pStyle w:val="HTMLPreformatted"/>
              <w:spacing w:line="300" w:lineRule="auto"/>
              <w:rPr>
                <w:sz w:val="22"/>
                <w:szCs w:val="22"/>
              </w:rPr>
            </w:pPr>
            <w:r w:rsidRPr="00573BDE">
              <w:rPr>
                <w:sz w:val="22"/>
                <w:szCs w:val="22"/>
              </w:rPr>
              <w:t>3</w:t>
            </w:r>
          </w:p>
          <w:p w14:paraId="3675C942" w14:textId="77777777" w:rsidR="00A86C4B" w:rsidRPr="00573BDE" w:rsidRDefault="00A86C4B" w:rsidP="008B3E5A">
            <w:pPr>
              <w:pStyle w:val="HTMLPreformatted"/>
              <w:spacing w:line="300" w:lineRule="auto"/>
              <w:rPr>
                <w:sz w:val="22"/>
                <w:szCs w:val="22"/>
              </w:rPr>
            </w:pPr>
            <w:r w:rsidRPr="00573BDE">
              <w:rPr>
                <w:sz w:val="22"/>
                <w:szCs w:val="22"/>
              </w:rPr>
              <w:t>4</w:t>
            </w:r>
          </w:p>
          <w:p w14:paraId="5FB6B806" w14:textId="77777777" w:rsidR="00A86C4B" w:rsidRPr="00573BDE" w:rsidRDefault="00A86C4B" w:rsidP="008B3E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eastAsia="en-GB"/>
              </w:rPr>
            </w:pPr>
            <w:r w:rsidRPr="00573BDE">
              <w:rPr>
                <w:rFonts w:ascii="Courier New" w:hAnsi="Courier New" w:cs="Courier New"/>
                <w:sz w:val="22"/>
                <w:szCs w:val="22"/>
              </w:rPr>
              <w:t>5</w:t>
            </w:r>
          </w:p>
        </w:tc>
        <w:tc>
          <w:tcPr>
            <w:tcW w:w="8450" w:type="dxa"/>
            <w:shd w:val="clear" w:color="auto" w:fill="FAFAFA"/>
            <w:vAlign w:val="center"/>
            <w:hideMark/>
          </w:tcPr>
          <w:p w14:paraId="7FBEB038" w14:textId="77777777" w:rsidR="00A86C4B" w:rsidRPr="00573BDE" w:rsidRDefault="00A86C4B" w:rsidP="008B3E5A">
            <w:pPr>
              <w:pStyle w:val="HTMLPreformatted"/>
              <w:spacing w:line="300" w:lineRule="auto"/>
              <w:rPr>
                <w:sz w:val="22"/>
                <w:szCs w:val="22"/>
              </w:rPr>
            </w:pPr>
            <w:r w:rsidRPr="00573BDE">
              <w:rPr>
                <w:color w:val="557799"/>
                <w:sz w:val="22"/>
                <w:szCs w:val="22"/>
              </w:rPr>
              <w:t>#include &lt;</w:t>
            </w:r>
            <w:proofErr w:type="spellStart"/>
            <w:r w:rsidRPr="00573BDE">
              <w:rPr>
                <w:color w:val="557799"/>
                <w:sz w:val="22"/>
                <w:szCs w:val="22"/>
              </w:rPr>
              <w:t>stdio.h</w:t>
            </w:r>
            <w:proofErr w:type="spellEnd"/>
            <w:r w:rsidRPr="00573BDE">
              <w:rPr>
                <w:color w:val="557799"/>
                <w:sz w:val="22"/>
                <w:szCs w:val="22"/>
              </w:rPr>
              <w:t>&gt;</w:t>
            </w:r>
          </w:p>
          <w:p w14:paraId="517B3FB7" w14:textId="77777777" w:rsidR="00A86C4B" w:rsidRPr="00573BDE" w:rsidRDefault="00A86C4B" w:rsidP="008B3E5A">
            <w:pPr>
              <w:pStyle w:val="HTMLPreformatted"/>
              <w:spacing w:line="300" w:lineRule="auto"/>
              <w:rPr>
                <w:sz w:val="22"/>
                <w:szCs w:val="22"/>
              </w:rPr>
            </w:pPr>
            <w:r w:rsidRPr="00573BDE">
              <w:rPr>
                <w:b/>
                <w:bCs/>
                <w:color w:val="333399"/>
                <w:sz w:val="22"/>
                <w:szCs w:val="22"/>
              </w:rPr>
              <w:t>int</w:t>
            </w:r>
            <w:r w:rsidRPr="00573BDE">
              <w:rPr>
                <w:sz w:val="22"/>
                <w:szCs w:val="22"/>
              </w:rPr>
              <w:t xml:space="preserve"> </w:t>
            </w:r>
            <w:r w:rsidRPr="00573BDE">
              <w:rPr>
                <w:b/>
                <w:bCs/>
                <w:color w:val="0066BB"/>
                <w:sz w:val="22"/>
                <w:szCs w:val="22"/>
              </w:rPr>
              <w:t>main</w:t>
            </w:r>
            <w:r w:rsidRPr="00573BDE">
              <w:rPr>
                <w:sz w:val="22"/>
                <w:szCs w:val="22"/>
              </w:rPr>
              <w:t>(</w:t>
            </w:r>
            <w:r w:rsidRPr="00573BDE">
              <w:rPr>
                <w:b/>
                <w:bCs/>
                <w:color w:val="333399"/>
                <w:sz w:val="22"/>
                <w:szCs w:val="22"/>
              </w:rPr>
              <w:t>int</w:t>
            </w:r>
            <w:r w:rsidRPr="00573BDE">
              <w:rPr>
                <w:sz w:val="22"/>
                <w:szCs w:val="22"/>
              </w:rPr>
              <w:t xml:space="preserve"> </w:t>
            </w:r>
            <w:proofErr w:type="spellStart"/>
            <w:r w:rsidRPr="00573BDE">
              <w:rPr>
                <w:sz w:val="22"/>
                <w:szCs w:val="22"/>
              </w:rPr>
              <w:t>argc</w:t>
            </w:r>
            <w:proofErr w:type="spellEnd"/>
            <w:r w:rsidRPr="00573BDE">
              <w:rPr>
                <w:sz w:val="22"/>
                <w:szCs w:val="22"/>
              </w:rPr>
              <w:t xml:space="preserve">, </w:t>
            </w:r>
            <w:r w:rsidRPr="00573BDE">
              <w:rPr>
                <w:b/>
                <w:bCs/>
                <w:color w:val="333399"/>
                <w:sz w:val="22"/>
                <w:szCs w:val="22"/>
              </w:rPr>
              <w:t>char</w:t>
            </w:r>
            <w:r w:rsidRPr="00573BDE">
              <w:rPr>
                <w:sz w:val="22"/>
                <w:szCs w:val="22"/>
              </w:rPr>
              <w:t xml:space="preserve"> </w:t>
            </w:r>
            <w:r w:rsidRPr="00573BDE">
              <w:rPr>
                <w:color w:val="333333"/>
                <w:sz w:val="22"/>
                <w:szCs w:val="22"/>
              </w:rPr>
              <w:t>*</w:t>
            </w:r>
            <w:proofErr w:type="spellStart"/>
            <w:r w:rsidRPr="00573BDE">
              <w:rPr>
                <w:sz w:val="22"/>
                <w:szCs w:val="22"/>
              </w:rPr>
              <w:t>argv</w:t>
            </w:r>
            <w:proofErr w:type="spellEnd"/>
            <w:r w:rsidRPr="00573BDE">
              <w:rPr>
                <w:sz w:val="22"/>
                <w:szCs w:val="22"/>
              </w:rPr>
              <w:t>[]) {</w:t>
            </w:r>
          </w:p>
          <w:p w14:paraId="00483490" w14:textId="77777777" w:rsidR="00A86C4B" w:rsidRPr="00573BDE" w:rsidRDefault="00A86C4B" w:rsidP="008B3E5A">
            <w:pPr>
              <w:pStyle w:val="HTMLPreformatted"/>
              <w:spacing w:line="300" w:lineRule="auto"/>
              <w:rPr>
                <w:sz w:val="22"/>
                <w:szCs w:val="22"/>
              </w:rPr>
            </w:pPr>
            <w:r w:rsidRPr="00573BDE">
              <w:rPr>
                <w:sz w:val="22"/>
                <w:szCs w:val="22"/>
              </w:rPr>
              <w:t xml:space="preserve">   </w:t>
            </w:r>
            <w:proofErr w:type="spellStart"/>
            <w:r w:rsidRPr="00573BDE">
              <w:rPr>
                <w:sz w:val="22"/>
                <w:szCs w:val="22"/>
              </w:rPr>
              <w:t>printf</w:t>
            </w:r>
            <w:proofErr w:type="spellEnd"/>
            <w:r w:rsidRPr="00573BDE">
              <w:rPr>
                <w:sz w:val="22"/>
                <w:szCs w:val="22"/>
              </w:rPr>
              <w:t>(</w:t>
            </w:r>
            <w:r w:rsidRPr="00573BDE">
              <w:rPr>
                <w:sz w:val="22"/>
                <w:szCs w:val="22"/>
                <w:shd w:val="clear" w:color="auto" w:fill="FFF0F0"/>
              </w:rPr>
              <w:t>"I will not say 'Hello World!' here!"</w:t>
            </w:r>
            <w:r w:rsidRPr="00573BDE">
              <w:rPr>
                <w:sz w:val="22"/>
                <w:szCs w:val="22"/>
              </w:rPr>
              <w:t>);</w:t>
            </w:r>
          </w:p>
          <w:p w14:paraId="6D152D0F" w14:textId="77777777" w:rsidR="00A86C4B" w:rsidRPr="00573BDE" w:rsidRDefault="00A86C4B" w:rsidP="008B3E5A">
            <w:pPr>
              <w:pStyle w:val="HTMLPreformatted"/>
              <w:spacing w:line="300" w:lineRule="auto"/>
              <w:rPr>
                <w:sz w:val="22"/>
                <w:szCs w:val="22"/>
              </w:rPr>
            </w:pPr>
            <w:r w:rsidRPr="00573BDE">
              <w:rPr>
                <w:sz w:val="22"/>
                <w:szCs w:val="22"/>
              </w:rPr>
              <w:t xml:space="preserve">   </w:t>
            </w:r>
            <w:r w:rsidRPr="00573BDE">
              <w:rPr>
                <w:b/>
                <w:bCs/>
                <w:color w:val="008800"/>
                <w:sz w:val="22"/>
                <w:szCs w:val="22"/>
              </w:rPr>
              <w:t>return</w:t>
            </w:r>
            <w:r w:rsidRPr="00573BDE">
              <w:rPr>
                <w:sz w:val="22"/>
                <w:szCs w:val="22"/>
              </w:rPr>
              <w:t xml:space="preserve"> EXIT_SUCCESS;</w:t>
            </w:r>
          </w:p>
          <w:p w14:paraId="606E93DB" w14:textId="77777777" w:rsidR="00A86C4B" w:rsidRPr="00573BDE" w:rsidRDefault="00A86C4B" w:rsidP="008B3E5A">
            <w:pPr>
              <w:pStyle w:val="HTMLPreformatted"/>
              <w:spacing w:line="300" w:lineRule="auto"/>
              <w:rPr>
                <w:sz w:val="22"/>
                <w:szCs w:val="22"/>
              </w:rPr>
            </w:pPr>
            <w:r w:rsidRPr="00573BDE">
              <w:rPr>
                <w:sz w:val="22"/>
                <w:szCs w:val="22"/>
              </w:rPr>
              <w:t>}</w:t>
            </w:r>
          </w:p>
          <w:p w14:paraId="0D2B2715" w14:textId="77777777" w:rsidR="00A86C4B" w:rsidRPr="00573BDE" w:rsidRDefault="00A86C4B" w:rsidP="008B3E5A">
            <w:pPr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eastAsia="en-GB"/>
              </w:rPr>
            </w:pPr>
          </w:p>
        </w:tc>
      </w:tr>
    </w:tbl>
    <w:p w14:paraId="153F76C9" w14:textId="77777777" w:rsidR="00D86972" w:rsidRPr="00D86972" w:rsidRDefault="00A86C4B" w:rsidP="00D86972">
      <w:r>
        <w:t>Then explain what this code does next.</w:t>
      </w:r>
    </w:p>
    <w:p w14:paraId="3EBCBF8E" w14:textId="77777777" w:rsidR="00D86972" w:rsidRPr="00D86972" w:rsidRDefault="00D86972" w:rsidP="00D86972">
      <w:pPr>
        <w:pStyle w:val="Heading2"/>
      </w:pPr>
      <w:bookmarkStart w:id="24" w:name="_Toc118028328"/>
      <w:r>
        <w:t>Appendix 3: Meetings with supervisor</w:t>
      </w:r>
      <w:bookmarkEnd w:id="24"/>
    </w:p>
    <w:p w14:paraId="6A0D8FD0" w14:textId="77777777" w:rsidR="00E125AE" w:rsidRPr="00E125AE" w:rsidRDefault="00D86972" w:rsidP="00D86972">
      <w:pPr>
        <w:rPr>
          <w:noProof/>
        </w:rPr>
      </w:pPr>
      <w:r>
        <w:rPr>
          <w:noProof/>
        </w:rPr>
        <w:t>List the things you discussed with your advisor over the meetings.</w:t>
      </w:r>
    </w:p>
    <w:sectPr w:rsidR="00E125AE" w:rsidRPr="00E125AE" w:rsidSect="004A0E12">
      <w:footerReference w:type="default" r:id="rId14"/>
      <w:pgSz w:w="11906" w:h="16838" w:code="9"/>
      <w:pgMar w:top="1134" w:right="1134" w:bottom="1134" w:left="1134" w:header="1701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7D86C3" w14:textId="77777777" w:rsidR="005369DB" w:rsidRDefault="005369DB">
      <w:pPr>
        <w:spacing w:line="240" w:lineRule="auto"/>
      </w:pPr>
      <w:r>
        <w:separator/>
      </w:r>
    </w:p>
  </w:endnote>
  <w:endnote w:type="continuationSeparator" w:id="0">
    <w:p w14:paraId="59441D1F" w14:textId="77777777" w:rsidR="005369DB" w:rsidRDefault="005369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U Serif Roman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CMU Serif">
    <w:altName w:val="Mongolian Baiti"/>
    <w:charset w:val="00"/>
    <w:family w:val="auto"/>
    <w:pitch w:val="variable"/>
    <w:sig w:usb0="E10002FF" w:usb1="5201E1EB" w:usb2="00020004" w:usb3="00000000" w:csb0="0000011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7074D1" w14:textId="77777777" w:rsidR="00E125AE" w:rsidRDefault="00E125A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96122">
      <w:rPr>
        <w:rStyle w:val="PageNumber"/>
        <w:noProof/>
      </w:rPr>
      <w:t>1</w:t>
    </w:r>
    <w:r>
      <w:rPr>
        <w:rStyle w:val="PageNumber"/>
      </w:rPr>
      <w:fldChar w:fldCharType="end"/>
    </w:r>
  </w:p>
  <w:p w14:paraId="483E766D" w14:textId="77777777" w:rsidR="00E125AE" w:rsidRDefault="00E125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13138" w14:textId="77777777" w:rsidR="00E125AE" w:rsidRDefault="00E125A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4C12">
      <w:rPr>
        <w:rStyle w:val="PageNumber"/>
        <w:noProof/>
      </w:rPr>
      <w:t>6</w:t>
    </w:r>
    <w:r>
      <w:rPr>
        <w:rStyle w:val="PageNumber"/>
      </w:rPr>
      <w:fldChar w:fldCharType="end"/>
    </w:r>
  </w:p>
  <w:p w14:paraId="7059FCF2" w14:textId="77777777" w:rsidR="00E125AE" w:rsidRDefault="00E125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30E292" w14:textId="77777777" w:rsidR="005369DB" w:rsidRDefault="005369DB">
      <w:pPr>
        <w:spacing w:line="240" w:lineRule="auto"/>
      </w:pPr>
      <w:r>
        <w:separator/>
      </w:r>
    </w:p>
  </w:footnote>
  <w:footnote w:type="continuationSeparator" w:id="0">
    <w:p w14:paraId="021EFC58" w14:textId="77777777" w:rsidR="005369DB" w:rsidRDefault="005369DB">
      <w:pPr>
        <w:spacing w:line="240" w:lineRule="auto"/>
      </w:pPr>
      <w:r>
        <w:continuationSeparator/>
      </w:r>
    </w:p>
  </w:footnote>
  <w:footnote w:id="1">
    <w:p w14:paraId="59C5A4FE" w14:textId="77777777" w:rsidR="00660607" w:rsidRPr="007C7326" w:rsidRDefault="00660607" w:rsidP="00660607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>
        <w:t xml:space="preserve"> </w:t>
      </w:r>
      <w:r w:rsidRPr="007C7326">
        <w:rPr>
          <w:sz w:val="18"/>
          <w:szCs w:val="16"/>
        </w:rPr>
        <w:t xml:space="preserve">Source: </w:t>
      </w:r>
      <w:hyperlink r:id="rId1" w:history="1">
        <w:r w:rsidRPr="007C7326">
          <w:rPr>
            <w:rStyle w:val="Hyperlink"/>
            <w:sz w:val="18"/>
            <w:szCs w:val="16"/>
          </w:rPr>
          <w:t>https://www.flickr.com/photos/gzlu/7708851288</w:t>
        </w:r>
      </w:hyperlink>
      <w:r w:rsidRPr="007C7326">
        <w:rPr>
          <w:sz w:val="18"/>
          <w:szCs w:val="16"/>
        </w:rPr>
        <w:t xml:space="preserve"> License: BY 2.0</w:t>
      </w:r>
      <w:r>
        <w:rPr>
          <w:sz w:val="18"/>
          <w:szCs w:val="16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44047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6EA22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DE5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E87D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53C32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14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66BA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2A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32B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AC19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D839E3"/>
    <w:multiLevelType w:val="multilevel"/>
    <w:tmpl w:val="A5CAB3E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 w15:restartNumberingAfterBreak="0">
    <w:nsid w:val="5F6C7427"/>
    <w:multiLevelType w:val="multilevel"/>
    <w:tmpl w:val="12C44240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6F9E5CAC"/>
    <w:multiLevelType w:val="multilevel"/>
    <w:tmpl w:val="E45E8E5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 w16cid:durableId="1540782252">
    <w:abstractNumId w:val="10"/>
  </w:num>
  <w:num w:numId="2" w16cid:durableId="798958864">
    <w:abstractNumId w:val="11"/>
  </w:num>
  <w:num w:numId="3" w16cid:durableId="1758742693">
    <w:abstractNumId w:val="12"/>
  </w:num>
  <w:num w:numId="4" w16cid:durableId="1791704731">
    <w:abstractNumId w:val="5"/>
  </w:num>
  <w:num w:numId="5" w16cid:durableId="362638893">
    <w:abstractNumId w:val="9"/>
  </w:num>
  <w:num w:numId="6" w16cid:durableId="897976479">
    <w:abstractNumId w:val="7"/>
  </w:num>
  <w:num w:numId="7" w16cid:durableId="2041084199">
    <w:abstractNumId w:val="6"/>
  </w:num>
  <w:num w:numId="8" w16cid:durableId="203762095">
    <w:abstractNumId w:val="4"/>
  </w:num>
  <w:num w:numId="9" w16cid:durableId="707609297">
    <w:abstractNumId w:val="8"/>
  </w:num>
  <w:num w:numId="10" w16cid:durableId="474109330">
    <w:abstractNumId w:val="3"/>
  </w:num>
  <w:num w:numId="11" w16cid:durableId="888149539">
    <w:abstractNumId w:val="2"/>
  </w:num>
  <w:num w:numId="12" w16cid:durableId="681972709">
    <w:abstractNumId w:val="1"/>
  </w:num>
  <w:num w:numId="13" w16cid:durableId="446200165">
    <w:abstractNumId w:val="0"/>
  </w:num>
  <w:num w:numId="14" w16cid:durableId="741947064">
    <w:abstractNumId w:val="11"/>
  </w:num>
  <w:num w:numId="15" w16cid:durableId="2046128820">
    <w:abstractNumId w:val="11"/>
  </w:num>
  <w:num w:numId="16" w16cid:durableId="275450809">
    <w:abstractNumId w:val="11"/>
  </w:num>
  <w:num w:numId="17" w16cid:durableId="1705445408">
    <w:abstractNumId w:val="11"/>
  </w:num>
  <w:num w:numId="18" w16cid:durableId="476652684">
    <w:abstractNumId w:val="11"/>
  </w:num>
  <w:num w:numId="19" w16cid:durableId="13894944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4F"/>
    <w:rsid w:val="00012355"/>
    <w:rsid w:val="000260F2"/>
    <w:rsid w:val="0011106B"/>
    <w:rsid w:val="00115336"/>
    <w:rsid w:val="00191BB1"/>
    <w:rsid w:val="0019493A"/>
    <w:rsid w:val="001B7118"/>
    <w:rsid w:val="0022138C"/>
    <w:rsid w:val="00226E4E"/>
    <w:rsid w:val="00232081"/>
    <w:rsid w:val="002A3B4D"/>
    <w:rsid w:val="003927D7"/>
    <w:rsid w:val="00394C12"/>
    <w:rsid w:val="003A38FF"/>
    <w:rsid w:val="003C77E1"/>
    <w:rsid w:val="0041724F"/>
    <w:rsid w:val="00477D7A"/>
    <w:rsid w:val="004845F6"/>
    <w:rsid w:val="004A0E12"/>
    <w:rsid w:val="004B51AA"/>
    <w:rsid w:val="005057CE"/>
    <w:rsid w:val="005170E0"/>
    <w:rsid w:val="005369DB"/>
    <w:rsid w:val="00573BDE"/>
    <w:rsid w:val="005F54B5"/>
    <w:rsid w:val="00606755"/>
    <w:rsid w:val="00643D70"/>
    <w:rsid w:val="00654CA7"/>
    <w:rsid w:val="00660607"/>
    <w:rsid w:val="0068317B"/>
    <w:rsid w:val="00696122"/>
    <w:rsid w:val="006A626A"/>
    <w:rsid w:val="006B2997"/>
    <w:rsid w:val="006D59DE"/>
    <w:rsid w:val="006E22A7"/>
    <w:rsid w:val="007308F9"/>
    <w:rsid w:val="007C5F0A"/>
    <w:rsid w:val="008018FA"/>
    <w:rsid w:val="00807160"/>
    <w:rsid w:val="00811330"/>
    <w:rsid w:val="008E3EBE"/>
    <w:rsid w:val="00931741"/>
    <w:rsid w:val="00934289"/>
    <w:rsid w:val="009D2176"/>
    <w:rsid w:val="009F152B"/>
    <w:rsid w:val="00A60FC8"/>
    <w:rsid w:val="00A679F2"/>
    <w:rsid w:val="00A86C4B"/>
    <w:rsid w:val="00AB5F43"/>
    <w:rsid w:val="00AD0F2C"/>
    <w:rsid w:val="00B200AD"/>
    <w:rsid w:val="00B459B9"/>
    <w:rsid w:val="00BC5630"/>
    <w:rsid w:val="00BE49F9"/>
    <w:rsid w:val="00C42BAE"/>
    <w:rsid w:val="00C9197A"/>
    <w:rsid w:val="00CF3355"/>
    <w:rsid w:val="00D01024"/>
    <w:rsid w:val="00D17101"/>
    <w:rsid w:val="00D3620F"/>
    <w:rsid w:val="00D464EE"/>
    <w:rsid w:val="00D86972"/>
    <w:rsid w:val="00DD4E5A"/>
    <w:rsid w:val="00E07E4D"/>
    <w:rsid w:val="00E125AE"/>
    <w:rsid w:val="00E92A4E"/>
    <w:rsid w:val="00ED5FB5"/>
    <w:rsid w:val="00F36C6A"/>
    <w:rsid w:val="00F61A29"/>
    <w:rsid w:val="00F7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001DD0"/>
  <w15:docId w15:val="{0E5EC9DF-7C22-4096-9DD6-FB1F291B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607"/>
    <w:pPr>
      <w:spacing w:before="60" w:after="60" w:line="312" w:lineRule="auto"/>
      <w:ind w:firstLine="340"/>
      <w:jc w:val="both"/>
    </w:pPr>
    <w:rPr>
      <w:rFonts w:ascii="Arial" w:hAnsi="Arial"/>
      <w:sz w:val="21"/>
      <w:szCs w:val="24"/>
      <w:lang w:val="en-GB" w:eastAsia="en-US"/>
    </w:rPr>
  </w:style>
  <w:style w:type="paragraph" w:styleId="Heading1">
    <w:name w:val="heading 1"/>
    <w:basedOn w:val="Normal"/>
    <w:next w:val="Firstparagraph"/>
    <w:link w:val="Heading1Char"/>
    <w:uiPriority w:val="9"/>
    <w:qFormat/>
    <w:rsid w:val="004A0E12"/>
    <w:pPr>
      <w:keepNext/>
      <w:numPr>
        <w:numId w:val="19"/>
      </w:numPr>
      <w:tabs>
        <w:tab w:val="left" w:pos="482"/>
      </w:tabs>
      <w:spacing w:before="360" w:after="180"/>
      <w:jc w:val="left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Firstparagraph"/>
    <w:qFormat/>
    <w:rsid w:val="007308F9"/>
    <w:pPr>
      <w:keepNext/>
      <w:numPr>
        <w:ilvl w:val="1"/>
        <w:numId w:val="19"/>
      </w:numPr>
      <w:tabs>
        <w:tab w:val="left" w:pos="624"/>
      </w:tabs>
      <w:spacing w:before="300" w:after="120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Firstparagraph"/>
    <w:qFormat/>
    <w:rsid w:val="004A0E12"/>
    <w:pPr>
      <w:keepNext/>
      <w:numPr>
        <w:ilvl w:val="2"/>
        <w:numId w:val="19"/>
      </w:numPr>
      <w:tabs>
        <w:tab w:val="left" w:pos="765"/>
      </w:tabs>
      <w:spacing w:before="300" w:after="12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9F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customStyle="1" w:styleId="Firstparagraph">
    <w:name w:val="First paragraph"/>
    <w:basedOn w:val="Normal"/>
    <w:next w:val="Normal"/>
    <w:pPr>
      <w:ind w:firstLine="0"/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uiPriority w:val="35"/>
    <w:unhideWhenUsed/>
    <w:qFormat/>
    <w:rsid w:val="00660607"/>
    <w:pPr>
      <w:jc w:val="center"/>
    </w:pPr>
    <w:rPr>
      <w:bCs/>
      <w:sz w:val="22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6E4E"/>
    <w:pPr>
      <w:spacing w:before="24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26E4E"/>
    <w:rPr>
      <w:rFonts w:ascii="CMU Serif Roman" w:eastAsiaTheme="majorEastAsia" w:hAnsi="CMU Serif Roman" w:cstheme="majorBidi"/>
      <w:b/>
      <w:bCs/>
      <w:kern w:val="28"/>
      <w:sz w:val="32"/>
      <w:szCs w:val="32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9F9"/>
    <w:rPr>
      <w:rFonts w:ascii="CMU Serif" w:eastAsiaTheme="majorEastAsia" w:hAnsi="CMU Serif" w:cstheme="majorBidi"/>
      <w:b/>
      <w:bCs/>
      <w:iCs/>
      <w:sz w:val="21"/>
      <w:szCs w:val="24"/>
      <w:lang w:val="en-GB" w:eastAsia="en-US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D464EE"/>
    <w:pPr>
      <w:keepLines/>
      <w:numPr>
        <w:numId w:val="0"/>
      </w:numPr>
      <w:tabs>
        <w:tab w:val="clear" w:pos="482"/>
      </w:tabs>
      <w:spacing w:before="0" w:after="240" w:line="276" w:lineRule="auto"/>
      <w:outlineLvl w:val="9"/>
    </w:pPr>
    <w:rPr>
      <w:rFonts w:asciiTheme="majorHAnsi" w:eastAsiaTheme="majorEastAsia" w:hAnsiTheme="majorHAnsi" w:cstheme="majorBidi"/>
      <w:szCs w:val="28"/>
      <w:lang w:val="en-US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696122"/>
    <w:pPr>
      <w:tabs>
        <w:tab w:val="left" w:pos="840"/>
        <w:tab w:val="right" w:leader="dot" w:pos="9628"/>
      </w:tabs>
      <w:spacing w:before="120"/>
      <w:jc w:val="left"/>
    </w:pPr>
    <w:rPr>
      <w:rFonts w:asciiTheme="minorHAnsi" w:hAnsiTheme="minorHAnsi"/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5A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5AE"/>
    <w:rPr>
      <w:rFonts w:ascii="Lucida Grande" w:hAnsi="Lucida Grande" w:cs="Lucida Grande"/>
      <w:sz w:val="18"/>
      <w:szCs w:val="18"/>
      <w:lang w:val="en-GB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94C12"/>
    <w:pPr>
      <w:ind w:left="210"/>
      <w:jc w:val="left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94C12"/>
    <w:pPr>
      <w:ind w:left="420"/>
      <w:jc w:val="left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125AE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125AE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125AE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125AE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125AE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125AE"/>
    <w:pPr>
      <w:ind w:left="1680"/>
      <w:jc w:val="left"/>
    </w:pPr>
    <w:rPr>
      <w:rFonts w:asciiTheme="minorHAnsi" w:hAnsi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42BAE"/>
    <w:rPr>
      <w:rFonts w:ascii="Arial" w:hAnsi="Arial" w:cs="Arial"/>
      <w:b/>
      <w:bCs/>
      <w:sz w:val="28"/>
      <w:szCs w:val="32"/>
      <w:lang w:val="en-GB" w:eastAsia="en-US"/>
    </w:rPr>
  </w:style>
  <w:style w:type="paragraph" w:styleId="Bibliography">
    <w:name w:val="Bibliography"/>
    <w:basedOn w:val="Normal"/>
    <w:next w:val="Normal"/>
    <w:uiPriority w:val="37"/>
    <w:unhideWhenUsed/>
    <w:rsid w:val="00C42BAE"/>
  </w:style>
  <w:style w:type="character" w:styleId="Hyperlink">
    <w:name w:val="Hyperlink"/>
    <w:basedOn w:val="DefaultParagraphFont"/>
    <w:uiPriority w:val="99"/>
    <w:unhideWhenUsed/>
    <w:rsid w:val="0066060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060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0607"/>
    <w:rPr>
      <w:rFonts w:ascii="Arial" w:hAnsi="Arial"/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60607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660607"/>
  </w:style>
  <w:style w:type="table" w:styleId="PlainTable5">
    <w:name w:val="Plain Table 5"/>
    <w:basedOn w:val="TableNormal"/>
    <w:uiPriority w:val="99"/>
    <w:rsid w:val="0066060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17101"/>
    <w:rPr>
      <w:color w:val="605E5C"/>
      <w:shd w:val="clear" w:color="auto" w:fill="E1DFDD"/>
    </w:rPr>
  </w:style>
  <w:style w:type="paragraph" w:customStyle="1" w:styleId="e-mail">
    <w:name w:val="e-mail"/>
    <w:basedOn w:val="Normal"/>
    <w:link w:val="e-mailChar"/>
    <w:qFormat/>
    <w:rsid w:val="00D17101"/>
    <w:pPr>
      <w:ind w:firstLine="0"/>
      <w:jc w:val="center"/>
    </w:pPr>
    <w:rPr>
      <w:rFonts w:cs="Arial"/>
      <w:sz w:val="24"/>
      <w:szCs w:val="48"/>
      <w:lang w:val="pt-BR"/>
    </w:rPr>
  </w:style>
  <w:style w:type="character" w:customStyle="1" w:styleId="e-mailChar">
    <w:name w:val="e-mail Char"/>
    <w:basedOn w:val="DefaultParagraphFont"/>
    <w:link w:val="e-mail"/>
    <w:rsid w:val="00D17101"/>
    <w:rPr>
      <w:rFonts w:ascii="Arial" w:hAnsi="Arial" w:cs="Arial"/>
      <w:sz w:val="24"/>
      <w:szCs w:val="48"/>
      <w:lang w:val="pt-BR" w:eastAsia="en-US"/>
    </w:rPr>
  </w:style>
  <w:style w:type="table" w:styleId="TableGrid">
    <w:name w:val="Table Grid"/>
    <w:basedOn w:val="TableNormal"/>
    <w:uiPriority w:val="59"/>
    <w:rsid w:val="00D86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D86972"/>
    <w:pPr>
      <w:spacing w:before="0" w:after="0" w:line="240" w:lineRule="auto"/>
      <w:ind w:firstLine="0"/>
    </w:pPr>
    <w:rPr>
      <w:rFonts w:ascii="Courier New" w:hAnsi="Courier New" w:cs="Courier New"/>
      <w:sz w:val="22"/>
    </w:rPr>
  </w:style>
  <w:style w:type="character" w:customStyle="1" w:styleId="CodeChar">
    <w:name w:val="Code Char"/>
    <w:basedOn w:val="DefaultParagraphFont"/>
    <w:link w:val="Code"/>
    <w:rsid w:val="00D86972"/>
    <w:rPr>
      <w:rFonts w:ascii="Courier New" w:hAnsi="Courier New" w:cs="Courier New"/>
      <w:sz w:val="22"/>
      <w:szCs w:val="24"/>
      <w:lang w:val="en-GB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3BDE"/>
    <w:rPr>
      <w:rFonts w:ascii="Courier New" w:hAnsi="Courier New" w:cs="Courier New"/>
      <w:lang w:val="en-GB" w:eastAsia="en-GB"/>
    </w:rPr>
  </w:style>
  <w:style w:type="paragraph" w:customStyle="1" w:styleId="Heading-Type">
    <w:name w:val="Heading-Type"/>
    <w:basedOn w:val="TOCHeading"/>
    <w:link w:val="Heading-TypeChar"/>
    <w:qFormat/>
    <w:rsid w:val="00C9197A"/>
    <w:pPr>
      <w:spacing w:before="240"/>
      <w:jc w:val="center"/>
    </w:pPr>
    <w:rPr>
      <w:rFonts w:ascii="Arial" w:hAnsi="Arial"/>
    </w:rPr>
  </w:style>
  <w:style w:type="character" w:customStyle="1" w:styleId="TOCHeadingChar">
    <w:name w:val="TOC Heading Char"/>
    <w:basedOn w:val="Heading1Char"/>
    <w:link w:val="TOCHeading"/>
    <w:uiPriority w:val="39"/>
    <w:rsid w:val="00C9197A"/>
    <w:rPr>
      <w:rFonts w:asciiTheme="majorHAnsi" w:eastAsiaTheme="majorEastAsia" w:hAnsiTheme="majorHAnsi" w:cstheme="majorBidi"/>
      <w:b/>
      <w:bCs/>
      <w:sz w:val="28"/>
      <w:szCs w:val="28"/>
      <w:lang w:val="en-US" w:eastAsia="en-US"/>
    </w:rPr>
  </w:style>
  <w:style w:type="character" w:customStyle="1" w:styleId="Heading-TypeChar">
    <w:name w:val="Heading-Type Char"/>
    <w:basedOn w:val="TOCHeadingChar"/>
    <w:link w:val="Heading-Type"/>
    <w:rsid w:val="00C9197A"/>
    <w:rPr>
      <w:rFonts w:ascii="Arial" w:eastAsiaTheme="majorEastAsia" w:hAnsi="Arial" w:cstheme="majorBidi"/>
      <w:b/>
      <w:bCs/>
      <w:sz w:val="28"/>
      <w:szCs w:val="28"/>
      <w:lang w:val="en-US" w:eastAsia="en-US"/>
    </w:rPr>
  </w:style>
  <w:style w:type="paragraph" w:customStyle="1" w:styleId="TableofContents-items">
    <w:name w:val="Table of Contents - items"/>
    <w:basedOn w:val="TOC1"/>
    <w:link w:val="TableofContents-itemsChar"/>
    <w:qFormat/>
    <w:rsid w:val="00191BB1"/>
    <w:rPr>
      <w:rFonts w:ascii="Arial" w:hAnsi="Arial"/>
      <w:b w:val="0"/>
      <w:noProof/>
      <w:sz w:val="21"/>
    </w:rPr>
  </w:style>
  <w:style w:type="character" w:customStyle="1" w:styleId="TOC1Char">
    <w:name w:val="TOC 1 Char"/>
    <w:basedOn w:val="DefaultParagraphFont"/>
    <w:link w:val="TOC1"/>
    <w:uiPriority w:val="39"/>
    <w:rsid w:val="00696122"/>
    <w:rPr>
      <w:rFonts w:asciiTheme="minorHAnsi" w:hAnsiTheme="minorHAnsi"/>
      <w:b/>
      <w:sz w:val="24"/>
      <w:szCs w:val="24"/>
      <w:lang w:val="en-GB" w:eastAsia="en-US"/>
    </w:rPr>
  </w:style>
  <w:style w:type="character" w:customStyle="1" w:styleId="TableofContents-itemsChar">
    <w:name w:val="Table of Contents - items Char"/>
    <w:basedOn w:val="TOC1Char"/>
    <w:link w:val="TableofContents-items"/>
    <w:rsid w:val="00191BB1"/>
    <w:rPr>
      <w:rFonts w:ascii="Arial" w:hAnsi="Arial"/>
      <w:b w:val="0"/>
      <w:noProof/>
      <w:sz w:val="21"/>
      <w:szCs w:val="24"/>
      <w:lang w:val="en-GB" w:eastAsia="en-US"/>
    </w:rPr>
  </w:style>
  <w:style w:type="paragraph" w:customStyle="1" w:styleId="Headingtitle">
    <w:name w:val="Heading title"/>
    <w:basedOn w:val="Normal"/>
    <w:link w:val="HeadingtitleChar"/>
    <w:qFormat/>
    <w:rsid w:val="00696122"/>
    <w:pPr>
      <w:spacing w:before="0" w:after="240"/>
      <w:ind w:firstLine="0"/>
    </w:pPr>
    <w:rPr>
      <w:b/>
      <w:noProof/>
      <w:sz w:val="28"/>
      <w:szCs w:val="28"/>
    </w:rPr>
  </w:style>
  <w:style w:type="paragraph" w:customStyle="1" w:styleId="Dedication">
    <w:name w:val="Dedication"/>
    <w:basedOn w:val="Normal"/>
    <w:link w:val="DedicationChar"/>
    <w:rsid w:val="00696122"/>
    <w:pPr>
      <w:spacing w:before="3480" w:after="3480"/>
      <w:ind w:firstLine="0"/>
      <w:jc w:val="center"/>
    </w:pPr>
    <w:rPr>
      <w:noProof/>
    </w:rPr>
  </w:style>
  <w:style w:type="character" w:customStyle="1" w:styleId="HeadingtitleChar">
    <w:name w:val="Heading title Char"/>
    <w:basedOn w:val="DefaultParagraphFont"/>
    <w:link w:val="Headingtitle"/>
    <w:rsid w:val="00696122"/>
    <w:rPr>
      <w:rFonts w:ascii="Arial" w:hAnsi="Arial"/>
      <w:b/>
      <w:noProof/>
      <w:sz w:val="28"/>
      <w:szCs w:val="28"/>
      <w:lang w:val="en-GB" w:eastAsia="en-US"/>
    </w:rPr>
  </w:style>
  <w:style w:type="character" w:customStyle="1" w:styleId="DedicationChar">
    <w:name w:val="Dedication Char"/>
    <w:basedOn w:val="DefaultParagraphFont"/>
    <w:link w:val="Dedication"/>
    <w:rsid w:val="00696122"/>
    <w:rPr>
      <w:rFonts w:ascii="Arial" w:hAnsi="Arial"/>
      <w:noProof/>
      <w:sz w:val="21"/>
      <w:szCs w:val="24"/>
      <w:lang w:val="en-GB" w:eastAsia="en-US"/>
    </w:rPr>
  </w:style>
  <w:style w:type="paragraph" w:customStyle="1" w:styleId="ListofFigures-items">
    <w:name w:val="List of Figures - items"/>
    <w:basedOn w:val="TableofContents-items"/>
    <w:link w:val="ListofFigures-itemsChar"/>
    <w:qFormat/>
    <w:rsid w:val="00807160"/>
    <w:pPr>
      <w:ind w:firstLine="0"/>
    </w:pPr>
  </w:style>
  <w:style w:type="character" w:customStyle="1" w:styleId="ListofFigures-itemsChar">
    <w:name w:val="List of Figures - items Char"/>
    <w:basedOn w:val="TableofContents-itemsChar"/>
    <w:link w:val="ListofFigures-items"/>
    <w:rsid w:val="00807160"/>
    <w:rPr>
      <w:rFonts w:ascii="Arial" w:hAnsi="Arial"/>
      <w:b w:val="0"/>
      <w:noProof/>
      <w:sz w:val="21"/>
      <w:szCs w:val="24"/>
      <w:lang w:val="en-GB" w:eastAsia="en-US"/>
    </w:rPr>
  </w:style>
  <w:style w:type="paragraph" w:styleId="NormalWeb">
    <w:name w:val="Normal (Web)"/>
    <w:basedOn w:val="Normal"/>
    <w:uiPriority w:val="99"/>
    <w:semiHidden/>
    <w:unhideWhenUsed/>
    <w:rsid w:val="0011106B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hilite.m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220188388@aston.ac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220188388@aston.ac.uk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lickr.com/photos/gzlu/770885128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dha\Downloads\Report-Name-Year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MU Serif">
      <a:majorFont>
        <a:latin typeface="CMU Serif"/>
        <a:ea typeface=""/>
        <a:cs typeface=""/>
      </a:majorFont>
      <a:minorFont>
        <a:latin typeface="CMU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Luc20</b:Tag>
    <b:SourceType>JournalArticle</b:SourceType>
    <b:Guid>{24C360A2-425B-43A3-A501-D2ABF5BD6C48}</b:Guid>
    <b:Author>
      <b:Author>
        <b:NameList>
          <b:Person>
            <b:Last>Arnaboldi</b:Last>
            <b:First>L.</b:First>
          </b:Person>
          <b:Person>
            <b:Last>Czekster</b:Last>
            <b:First>R. M.</b:First>
          </b:Person>
          <b:Person>
            <b:Last>Morisset</b:Last>
            <b:First>C.</b:First>
          </b:Person>
          <b:Person>
            <b:Last>Metere</b:Last>
            <b:First>R.</b:First>
          </b:Person>
        </b:NameList>
      </b:Author>
    </b:Author>
    <b:Title>Modelling load-changing attacks in cyber-physical systems</b:Title>
    <b:Year>2020</b:Year>
    <b:JournalName>Electronic Notes in Theoretical Computer Science, 353.</b:JournalName>
    <b:Pages>39-60</b:Pages>
    <b:LCID>en-GB</b:LCID>
    <b:RefOrder>1</b:RefOrder>
  </b:Source>
  <b:Source>
    <b:Tag>Nma22</b:Tag>
    <b:SourceType>DocumentFromInternetSite</b:SourceType>
    <b:Guid>{BFEDCE26-3C0D-42B0-9D34-8D00B48799FB}</b:Guid>
    <b:Author>
      <b:Author>
        <b:NameList>
          <b:Person>
            <b:Last>Nmap</b:Last>
          </b:Person>
        </b:NameList>
      </b:Author>
    </b:Author>
    <b:Title>Nmap. Nmap: the Network Mapper - Free Security Scanner</b:Title>
    <b:Year>2022</b:Year>
    <b:Month>October</b:Month>
    <b:Day>30</b:Day>
    <b:URL>https://nmap.org/</b:URL>
    <b:LCID>en-GB</b:LCID>
    <b:RefOrder>2</b:RefOrder>
  </b:Source>
</b:Sources>
</file>

<file path=customXml/itemProps1.xml><?xml version="1.0" encoding="utf-8"?>
<ds:datastoreItem xmlns:ds="http://schemas.openxmlformats.org/officeDocument/2006/customXml" ds:itemID="{4D7CB509-7844-4CB8-884E-6A5A4F76E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Report-Name-Year(1)</Template>
  <TotalTime>0</TotalTime>
  <Pages>14</Pages>
  <Words>1610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Amandeep Dhaliwal</dc:creator>
  <cp:lastModifiedBy>Amandeep Dhaliwal</cp:lastModifiedBy>
  <cp:revision>1</cp:revision>
  <cp:lastPrinted>2001-05-04T20:36:00Z</cp:lastPrinted>
  <dcterms:created xsi:type="dcterms:W3CDTF">2025-09-29T17:32:00Z</dcterms:created>
  <dcterms:modified xsi:type="dcterms:W3CDTF">2025-09-29T17:34:00Z</dcterms:modified>
</cp:coreProperties>
</file>